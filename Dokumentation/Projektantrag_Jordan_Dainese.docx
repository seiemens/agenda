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56F1D" w14:textId="77777777" w:rsidR="006C622A" w:rsidRDefault="005D197C">
      <w:pPr>
        <w:pStyle w:val="Heading1"/>
      </w:pPr>
      <w:r w:rsidRPr="005D197C">
        <w:t xml:space="preserve">Rahmenbedingungen Modul </w:t>
      </w:r>
      <w:r w:rsidR="009F4AB3">
        <w:t>223</w:t>
      </w:r>
      <w:r w:rsidRPr="005D197C">
        <w:t xml:space="preserve"> als Probe-IPA</w:t>
      </w:r>
    </w:p>
    <w:p w14:paraId="430483E0" w14:textId="77777777" w:rsidR="0029698D" w:rsidRPr="0029698D" w:rsidRDefault="00CE7293" w:rsidP="0029698D">
      <w:pPr>
        <w:pStyle w:val="Heading2"/>
      </w:pPr>
      <w:r>
        <w:t>Fachthem</w:t>
      </w:r>
      <w:r w:rsidR="00D43AE6">
        <w:t>a</w:t>
      </w:r>
    </w:p>
    <w:p w14:paraId="1F440823" w14:textId="77777777" w:rsidR="006C622A" w:rsidRDefault="00D43AE6" w:rsidP="005D197C">
      <w:pPr>
        <w:pStyle w:val="BodyText"/>
      </w:pPr>
      <w:r>
        <w:t>Ein</w:t>
      </w:r>
      <w:r w:rsidR="00562F79">
        <w:t>e objektorientierte Multi-User-Applikation wird ge</w:t>
      </w:r>
      <w:r w:rsidR="005D197C">
        <w:t>plan</w:t>
      </w:r>
      <w:r w:rsidR="00562F79">
        <w:t>t</w:t>
      </w:r>
      <w:r w:rsidR="005D197C">
        <w:t>, um</w:t>
      </w:r>
      <w:r w:rsidR="00562F79">
        <w:t>ge</w:t>
      </w:r>
      <w:r w:rsidR="005D197C">
        <w:t>setzt</w:t>
      </w:r>
      <w:r>
        <w:t>,</w:t>
      </w:r>
      <w:r w:rsidR="005D197C">
        <w:t xml:space="preserve"> </w:t>
      </w:r>
      <w:r w:rsidR="00562F79">
        <w:t>ge</w:t>
      </w:r>
      <w:r w:rsidR="005D197C">
        <w:t>te</w:t>
      </w:r>
      <w:r w:rsidR="00562F79">
        <w:t xml:space="preserve">stet </w:t>
      </w:r>
      <w:r>
        <w:t>und dokumentier</w:t>
      </w:r>
      <w:r w:rsidR="00562F79">
        <w:t>t</w:t>
      </w:r>
      <w:r w:rsidR="005D197C" w:rsidRPr="005D197C">
        <w:t>.</w:t>
      </w:r>
    </w:p>
    <w:p w14:paraId="0FF8DF70" w14:textId="77777777" w:rsidR="007C7D65" w:rsidRDefault="007C7D65" w:rsidP="005D197C">
      <w:pPr>
        <w:pStyle w:val="BodyText"/>
      </w:pPr>
    </w:p>
    <w:p w14:paraId="59A0926B" w14:textId="77777777" w:rsidR="006C622A" w:rsidRDefault="007C7D65" w:rsidP="007C7D65">
      <w:pPr>
        <w:pStyle w:val="ListBullet"/>
        <w:numPr>
          <w:ilvl w:val="0"/>
          <w:numId w:val="0"/>
        </w:numPr>
        <w:ind w:left="357" w:hanging="357"/>
      </w:pPr>
      <w:r>
        <w:t xml:space="preserve">Die objektorientierte Applikation </w:t>
      </w:r>
      <w:r w:rsidR="00332E20">
        <w:t>erfüllt</w:t>
      </w:r>
      <w:r>
        <w:t xml:space="preserve"> folgende </w:t>
      </w:r>
      <w:r w:rsidR="00332E20">
        <w:t>Kriterien</w:t>
      </w:r>
      <w:r>
        <w:t>:</w:t>
      </w:r>
    </w:p>
    <w:p w14:paraId="001DFEB2" w14:textId="77777777" w:rsidR="007C7D65" w:rsidRDefault="00332E20">
      <w:pPr>
        <w:pStyle w:val="ListBullet"/>
      </w:pPr>
      <w:r>
        <w:t>Front- und Backend</w:t>
      </w:r>
    </w:p>
    <w:p w14:paraId="19C0B4C1" w14:textId="77777777" w:rsidR="007C7D65" w:rsidRDefault="007C7D65">
      <w:pPr>
        <w:pStyle w:val="ListBullet"/>
      </w:pPr>
      <w:r>
        <w:t>Zentrale Datenbank</w:t>
      </w:r>
    </w:p>
    <w:p w14:paraId="10E30B89" w14:textId="77777777" w:rsidR="007C7D65" w:rsidRDefault="007C7D65">
      <w:pPr>
        <w:pStyle w:val="ListBullet"/>
      </w:pPr>
      <w:r>
        <w:t>Mehrere User greifen gleichzeitig auf den gleichen Datenbestand zu</w:t>
      </w:r>
    </w:p>
    <w:p w14:paraId="713E4A2F" w14:textId="77777777" w:rsidR="007C7D65" w:rsidRDefault="007C7D65">
      <w:pPr>
        <w:pStyle w:val="ListBullet"/>
      </w:pPr>
      <w:r>
        <w:t>Zentrale Benutzer- und Rechteverwaltung</w:t>
      </w:r>
    </w:p>
    <w:p w14:paraId="7DB0E10B" w14:textId="77777777" w:rsidR="005D197C" w:rsidRPr="0029698D" w:rsidRDefault="005D197C" w:rsidP="0029698D">
      <w:pPr>
        <w:pStyle w:val="Heading2"/>
      </w:pPr>
      <w:r w:rsidRPr="0029698D">
        <w:t>Aufgabenstellung</w:t>
      </w:r>
    </w:p>
    <w:p w14:paraId="05B64BAD" w14:textId="77777777" w:rsidR="005D197C" w:rsidRDefault="0014786F" w:rsidP="0029698D">
      <w:pPr>
        <w:pStyle w:val="ListBullet"/>
      </w:pPr>
      <w:r>
        <w:t>Erstellt i</w:t>
      </w:r>
      <w:r w:rsidR="004E0253">
        <w:t xml:space="preserve">n der Freizeit </w:t>
      </w:r>
      <w:r>
        <w:t xml:space="preserve">(gilt nicht als Arbeitszeit) </w:t>
      </w:r>
      <w:r w:rsidR="004E0253">
        <w:t xml:space="preserve">eine </w:t>
      </w:r>
      <w:r w:rsidR="005D197C">
        <w:t>Aufgabenstellung</w:t>
      </w:r>
      <w:r w:rsidR="0029698D">
        <w:t xml:space="preserve"> </w:t>
      </w:r>
      <w:r w:rsidR="004E0253">
        <w:t xml:space="preserve">mit </w:t>
      </w:r>
      <w:r w:rsidR="0029698D">
        <w:t>eine</w:t>
      </w:r>
      <w:r w:rsidR="004E0253">
        <w:t>m</w:t>
      </w:r>
      <w:r w:rsidR="0029698D">
        <w:t xml:space="preserve"> Umfang von</w:t>
      </w:r>
      <w:r w:rsidR="005D197C">
        <w:t xml:space="preserve"> </w:t>
      </w:r>
      <w:r w:rsidR="006D50F7">
        <w:t>2-4</w:t>
      </w:r>
      <w:r w:rsidR="005D197C">
        <w:t xml:space="preserve"> A4-Seiten</w:t>
      </w:r>
      <w:r w:rsidR="006D50F7">
        <w:t>.</w:t>
      </w:r>
    </w:p>
    <w:p w14:paraId="3D81D5E2" w14:textId="77777777" w:rsidR="005D197C" w:rsidRDefault="004E0253" w:rsidP="0029698D">
      <w:pPr>
        <w:pStyle w:val="ListBullet"/>
      </w:pPr>
      <w:r>
        <w:t xml:space="preserve">Ein </w:t>
      </w:r>
      <w:r w:rsidR="005D197C">
        <w:t xml:space="preserve">(Teil-)Projekt von </w:t>
      </w:r>
      <w:r w:rsidR="006078F4">
        <w:t xml:space="preserve">der </w:t>
      </w:r>
      <w:r w:rsidR="005D197C">
        <w:t xml:space="preserve">Abteilung </w:t>
      </w:r>
      <w:r>
        <w:t>und das Arbeiten auf Firmen-Infrastruktur (Notebook, Entwicklungsumgebung, Server) ist</w:t>
      </w:r>
      <w:r w:rsidR="005D197C">
        <w:t xml:space="preserve"> </w:t>
      </w:r>
      <w:r w:rsidR="00C912E7">
        <w:t>möglich, aber</w:t>
      </w:r>
      <w:r w:rsidR="005D197C">
        <w:t xml:space="preserve"> nicht obligatorisch</w:t>
      </w:r>
      <w:r>
        <w:t xml:space="preserve"> (bei der Nutzung von Firmeninfrastruktur, </w:t>
      </w:r>
      <w:r w:rsidR="0014786F">
        <w:t xml:space="preserve">die </w:t>
      </w:r>
      <w:r>
        <w:t>Erlaubnis von der Abteilung einholen)</w:t>
      </w:r>
      <w:r w:rsidR="006078F4">
        <w:t>.</w:t>
      </w:r>
    </w:p>
    <w:p w14:paraId="38F7151F" w14:textId="77777777" w:rsidR="005D197C" w:rsidRDefault="006078F4" w:rsidP="0029698D">
      <w:pPr>
        <w:pStyle w:val="ListBullet"/>
      </w:pPr>
      <w:r>
        <w:t xml:space="preserve">Die Wahl der </w:t>
      </w:r>
      <w:r w:rsidR="005D197C">
        <w:t xml:space="preserve">Technologie ist euch überlassen (Rahmenbedingungen oben müssen aber immer eingehalten werden, </w:t>
      </w:r>
      <w:r w:rsidR="0014786F">
        <w:t xml:space="preserve">=&gt; </w:t>
      </w:r>
      <w:r w:rsidR="005D197C">
        <w:t>Empfehlung: Technologie von richtiger IPA</w:t>
      </w:r>
      <w:r w:rsidR="00773A75">
        <w:t xml:space="preserve"> verwenden</w:t>
      </w:r>
      <w:r w:rsidR="005D197C">
        <w:t>)</w:t>
      </w:r>
      <w:r>
        <w:t>.</w:t>
      </w:r>
    </w:p>
    <w:p w14:paraId="79F20DD1" w14:textId="77777777" w:rsidR="005D197C" w:rsidRDefault="005D197C" w:rsidP="0029698D">
      <w:pPr>
        <w:pStyle w:val="ListBullet"/>
      </w:pPr>
      <w:r>
        <w:t xml:space="preserve">Beispiel für eine solche Aufgabenstellung findet ihr </w:t>
      </w:r>
      <w:r w:rsidR="0014786F">
        <w:t xml:space="preserve">auf der Webseite der PK19 in Zürich </w:t>
      </w:r>
      <w:hyperlink r:id="rId11" w:history="1">
        <w:r w:rsidR="0014786F" w:rsidRPr="00D14156">
          <w:rPr>
            <w:rStyle w:val="Hyperlink"/>
          </w:rPr>
          <w:t>www.pk19.ch</w:t>
        </w:r>
      </w:hyperlink>
      <w:r w:rsidR="0014786F">
        <w:t xml:space="preserve"> </w:t>
      </w:r>
      <w:r>
        <w:t>(</w:t>
      </w:r>
      <w:hyperlink r:id="rId12" w:history="1">
        <w:r w:rsidR="004E0253" w:rsidRPr="0054451B">
          <w:rPr>
            <w:rStyle w:val="Hyperlink"/>
          </w:rPr>
          <w:t>https://pk19.ch/wp-content/uploads/2020/12/Aufgabenstellung-API-Beispiel1.pdf</w:t>
        </w:r>
      </w:hyperlink>
      <w:r>
        <w:t>)</w:t>
      </w:r>
    </w:p>
    <w:p w14:paraId="5608F6AC" w14:textId="77777777" w:rsidR="004E0253" w:rsidRDefault="004E0253" w:rsidP="004E0253">
      <w:pPr>
        <w:pStyle w:val="ListBullet"/>
      </w:pPr>
      <w:r>
        <w:t>Das gesamte Projektresultat (</w:t>
      </w:r>
      <w:r w:rsidR="00D235C5">
        <w:t xml:space="preserve">Programmcode, </w:t>
      </w:r>
      <w:r>
        <w:t>Dokumentation und Präsentation) wird am Schluss abgegeben und bei uns archiviert.</w:t>
      </w:r>
    </w:p>
    <w:p w14:paraId="30EC061E" w14:textId="77777777" w:rsidR="00CE7293" w:rsidRPr="0029698D" w:rsidRDefault="00CE7293" w:rsidP="00CE7293">
      <w:pPr>
        <w:pStyle w:val="Heading2"/>
      </w:pPr>
      <w:r>
        <w:t>Termine und Zeiten</w:t>
      </w:r>
    </w:p>
    <w:p w14:paraId="69B37A5F" w14:textId="77777777" w:rsidR="004E0253" w:rsidRDefault="004E0253" w:rsidP="004E0253">
      <w:pPr>
        <w:pStyle w:val="ListBullet"/>
      </w:pPr>
      <w:r>
        <w:t xml:space="preserve">Das </w:t>
      </w:r>
      <w:r w:rsidR="0014786F">
        <w:t xml:space="preserve">praktische </w:t>
      </w:r>
      <w:r>
        <w:t>Projekt dauert 6 Tage (Kurstag</w:t>
      </w:r>
      <w:r w:rsidR="0014786F">
        <w:t>e</w:t>
      </w:r>
      <w:r>
        <w:t>) und die täglichen Arbeitszeiten sind von 08:15h-11:30h und 12:30h-16:15h (7h/Tag</w:t>
      </w:r>
      <w:r w:rsidR="0014786F">
        <w:t>)</w:t>
      </w:r>
      <w:r>
        <w:t xml:space="preserve">. </w:t>
      </w:r>
      <w:r w:rsidR="00084135">
        <w:t>Der</w:t>
      </w:r>
      <w:r>
        <w:t xml:space="preserve"> Abgabetermin </w:t>
      </w:r>
      <w:r w:rsidR="00084135">
        <w:t xml:space="preserve">des Projektes </w:t>
      </w:r>
      <w:r>
        <w:t xml:space="preserve">ist am </w:t>
      </w:r>
      <w:r w:rsidR="00084135">
        <w:t>6</w:t>
      </w:r>
      <w:r>
        <w:t>. und letzten Tag um 11:30h</w:t>
      </w:r>
      <w:r w:rsidR="00084135">
        <w:t xml:space="preserve"> (Abgabe Dokumentation)</w:t>
      </w:r>
      <w:r>
        <w:t>.</w:t>
      </w:r>
    </w:p>
    <w:p w14:paraId="256A87AC" w14:textId="77777777" w:rsidR="0014786F" w:rsidRDefault="00D43AE6" w:rsidP="00CE7293">
      <w:pPr>
        <w:pStyle w:val="ListBullet"/>
      </w:pPr>
      <w:r>
        <w:t xml:space="preserve">Der </w:t>
      </w:r>
      <w:r w:rsidR="00CE7293">
        <w:t>Umfang des Projektes</w:t>
      </w:r>
      <w:r w:rsidR="00084135">
        <w:t xml:space="preserve"> sind 5x6h plus 3h am Abgabetag (Total 33h). Dazu kommt in den ersten fünf 1h Theorie</w:t>
      </w:r>
      <w:r w:rsidR="0014786F">
        <w:t>/</w:t>
      </w:r>
      <w:r w:rsidR="00084135">
        <w:t xml:space="preserve">Tag und </w:t>
      </w:r>
      <w:r w:rsidR="0014786F">
        <w:t xml:space="preserve">die </w:t>
      </w:r>
      <w:r w:rsidR="00084135">
        <w:t>Abschlussarbeiten am Nachmittag des sechsten Tages von rund 4h.</w:t>
      </w:r>
      <w:r w:rsidR="0014786F">
        <w:t xml:space="preserve"> </w:t>
      </w:r>
    </w:p>
    <w:p w14:paraId="02E3A050" w14:textId="77777777" w:rsidR="00084135" w:rsidRDefault="0014786F" w:rsidP="00CE7293">
      <w:pPr>
        <w:pStyle w:val="ListBullet"/>
      </w:pPr>
      <w:r>
        <w:t>Als Vorbereitung bzw. Nachbearbeitung rechnet mit 6h für die Erstellung Aufgabenstellung, der Präsentation und der Demonstration.</w:t>
      </w:r>
    </w:p>
    <w:p w14:paraId="7189D3D5" w14:textId="77777777" w:rsidR="00CE7293" w:rsidRDefault="0014786F" w:rsidP="00CE7293">
      <w:pPr>
        <w:pStyle w:val="ListBullet"/>
      </w:pPr>
      <w:r>
        <w:t>Arbeite täglich</w:t>
      </w:r>
      <w:r w:rsidR="00D43AE6">
        <w:t xml:space="preserve"> </w:t>
      </w:r>
      <w:r>
        <w:t xml:space="preserve">rund </w:t>
      </w:r>
      <w:r w:rsidR="00D43AE6">
        <w:t xml:space="preserve">60% </w:t>
      </w:r>
      <w:r>
        <w:t xml:space="preserve">an der </w:t>
      </w:r>
      <w:r w:rsidR="00CE7293">
        <w:t>Entwicklung</w:t>
      </w:r>
      <w:r w:rsidR="00D43AE6">
        <w:t xml:space="preserve"> </w:t>
      </w:r>
      <w:r>
        <w:t xml:space="preserve">und Umsetzung </w:t>
      </w:r>
      <w:r w:rsidR="00D43AE6">
        <w:t xml:space="preserve">des Projektes und </w:t>
      </w:r>
      <w:r>
        <w:t xml:space="preserve">rund </w:t>
      </w:r>
      <w:r w:rsidR="00D43AE6">
        <w:t xml:space="preserve">40% </w:t>
      </w:r>
      <w:r>
        <w:t xml:space="preserve">an der </w:t>
      </w:r>
      <w:r w:rsidR="00D43AE6">
        <w:t>Dokumentation</w:t>
      </w:r>
      <w:r>
        <w:t xml:space="preserve"> des Projektes.</w:t>
      </w:r>
    </w:p>
    <w:p w14:paraId="4F908A1E" w14:textId="77777777" w:rsidR="006D50F7" w:rsidRDefault="005D5FE2" w:rsidP="00CE7293">
      <w:pPr>
        <w:pStyle w:val="ListBullet"/>
      </w:pPr>
      <w:r>
        <w:t xml:space="preserve">Die Vorbereitung/Erstellung der Aufgabenstellung, </w:t>
      </w:r>
      <w:r w:rsidR="0014786F">
        <w:t xml:space="preserve">der </w:t>
      </w:r>
      <w:r>
        <w:t xml:space="preserve">Präsentation und </w:t>
      </w:r>
      <w:r w:rsidR="0014786F">
        <w:t xml:space="preserve">der </w:t>
      </w:r>
      <w:r>
        <w:t>Demonstration werden in der Freizeit realisiert und zählen nicht zur Arbeitszeit.</w:t>
      </w:r>
    </w:p>
    <w:p w14:paraId="770F757D" w14:textId="77777777" w:rsidR="00CE7293" w:rsidRDefault="00CE7293" w:rsidP="005D197C">
      <w:pPr>
        <w:pStyle w:val="BodyText"/>
      </w:pPr>
    </w:p>
    <w:p w14:paraId="271B3F63" w14:textId="77777777" w:rsidR="00C00076" w:rsidRDefault="00C00076" w:rsidP="005D197C">
      <w:pPr>
        <w:pStyle w:val="BodyText"/>
        <w:sectPr w:rsidR="00C00076" w:rsidSect="007821AD">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1134" w:left="1134" w:header="284" w:footer="284" w:gutter="0"/>
          <w:cols w:space="720"/>
          <w:docGrid w:linePitch="360"/>
        </w:sectPr>
      </w:pPr>
    </w:p>
    <w:p w14:paraId="5B5B7FEC" w14:textId="77777777" w:rsidR="00C00076" w:rsidRDefault="00C00076" w:rsidP="00C00076">
      <w:pPr>
        <w:pStyle w:val="Heading1"/>
      </w:pPr>
      <w:r>
        <w:lastRenderedPageBreak/>
        <w:t>Aufgabenstellung</w:t>
      </w:r>
    </w:p>
    <w:p w14:paraId="60475B19" w14:textId="77777777" w:rsidR="000F7E88" w:rsidRPr="000F7E88" w:rsidRDefault="000F7E88" w:rsidP="000F7E88">
      <w:pPr>
        <w:pStyle w:val="Heading2"/>
      </w:pPr>
      <w:r>
        <w:t>Kandidat:in</w:t>
      </w:r>
    </w:p>
    <w:tbl>
      <w:tblPr>
        <w:tblStyle w:val="TableGrid"/>
        <w:tblW w:w="9638" w:type="dxa"/>
        <w:tblInd w:w="-5" w:type="dxa"/>
        <w:tblLook w:val="04A0" w:firstRow="1" w:lastRow="0" w:firstColumn="1" w:lastColumn="0" w:noHBand="0" w:noVBand="1"/>
      </w:tblPr>
      <w:tblGrid>
        <w:gridCol w:w="1843"/>
        <w:gridCol w:w="2976"/>
        <w:gridCol w:w="1843"/>
        <w:gridCol w:w="2976"/>
      </w:tblGrid>
      <w:tr w:rsidR="000F7E88" w14:paraId="43A49771" w14:textId="77777777" w:rsidTr="000F7E88">
        <w:tc>
          <w:tcPr>
            <w:tcW w:w="1843" w:type="dxa"/>
          </w:tcPr>
          <w:p w14:paraId="2C7EAA2C" w14:textId="77777777" w:rsidR="000F7E88" w:rsidRPr="000F7E88" w:rsidRDefault="000F7E88" w:rsidP="000F7E88">
            <w:pPr>
              <w:pStyle w:val="BodyText"/>
              <w:jc w:val="right"/>
              <w:rPr>
                <w:i/>
                <w:iCs/>
                <w:color w:val="949EAA"/>
              </w:rPr>
            </w:pPr>
            <w:r w:rsidRPr="000F7E88">
              <w:rPr>
                <w:i/>
                <w:iCs/>
                <w:color w:val="949EAA"/>
              </w:rPr>
              <w:t>Name</w:t>
            </w:r>
          </w:p>
        </w:tc>
        <w:tc>
          <w:tcPr>
            <w:tcW w:w="2976" w:type="dxa"/>
          </w:tcPr>
          <w:p w14:paraId="12531688" w14:textId="459801A3" w:rsidR="000F7E88" w:rsidRDefault="00744EA0" w:rsidP="000F7E88">
            <w:pPr>
              <w:pStyle w:val="BodyText"/>
            </w:pPr>
            <w:r>
              <w:t>Dainese</w:t>
            </w:r>
          </w:p>
        </w:tc>
        <w:tc>
          <w:tcPr>
            <w:tcW w:w="1843" w:type="dxa"/>
          </w:tcPr>
          <w:p w14:paraId="189409E5" w14:textId="77777777" w:rsidR="000F7E88" w:rsidRPr="000F7E88" w:rsidRDefault="000F7E88" w:rsidP="000F7E88">
            <w:pPr>
              <w:pStyle w:val="BodyText"/>
              <w:jc w:val="right"/>
              <w:rPr>
                <w:i/>
                <w:iCs/>
                <w:color w:val="949EAA"/>
              </w:rPr>
            </w:pPr>
            <w:r w:rsidRPr="000F7E88">
              <w:rPr>
                <w:i/>
                <w:iCs/>
                <w:color w:val="949EAA"/>
              </w:rPr>
              <w:t>Vorname</w:t>
            </w:r>
          </w:p>
        </w:tc>
        <w:tc>
          <w:tcPr>
            <w:tcW w:w="2976" w:type="dxa"/>
          </w:tcPr>
          <w:p w14:paraId="024C494C" w14:textId="5AAC51A3" w:rsidR="000F7E88" w:rsidRDefault="00744EA0" w:rsidP="000F7E88">
            <w:pPr>
              <w:pStyle w:val="BodyText"/>
            </w:pPr>
            <w:r>
              <w:t>Jordan</w:t>
            </w:r>
          </w:p>
        </w:tc>
      </w:tr>
      <w:tr w:rsidR="000F7E88" w14:paraId="7814976B" w14:textId="77777777" w:rsidTr="000F7E88">
        <w:tc>
          <w:tcPr>
            <w:tcW w:w="1843" w:type="dxa"/>
          </w:tcPr>
          <w:p w14:paraId="1C5291B0" w14:textId="77777777" w:rsidR="000F7E88" w:rsidRPr="000F7E88" w:rsidRDefault="000F7E88" w:rsidP="000F7E88">
            <w:pPr>
              <w:pStyle w:val="BodyText"/>
              <w:jc w:val="right"/>
              <w:rPr>
                <w:i/>
                <w:iCs/>
                <w:color w:val="949EAA"/>
              </w:rPr>
            </w:pPr>
            <w:r w:rsidRPr="000F7E88">
              <w:rPr>
                <w:i/>
                <w:iCs/>
                <w:color w:val="949EAA"/>
              </w:rPr>
              <w:t>Fachrichtung</w:t>
            </w:r>
          </w:p>
        </w:tc>
        <w:tc>
          <w:tcPr>
            <w:tcW w:w="2976" w:type="dxa"/>
          </w:tcPr>
          <w:p w14:paraId="26ABC9EE" w14:textId="15DD918E" w:rsidR="000F7E88" w:rsidRDefault="00744EA0" w:rsidP="000F7E88">
            <w:pPr>
              <w:pStyle w:val="BodyText"/>
            </w:pPr>
            <w:r>
              <w:t>Applikationsentwickler</w:t>
            </w:r>
          </w:p>
        </w:tc>
        <w:tc>
          <w:tcPr>
            <w:tcW w:w="1843" w:type="dxa"/>
          </w:tcPr>
          <w:p w14:paraId="276E83C2" w14:textId="77777777" w:rsidR="000F7E88" w:rsidRPr="000F7E88" w:rsidRDefault="000F7E88" w:rsidP="000F7E88">
            <w:pPr>
              <w:pStyle w:val="BodyText"/>
              <w:jc w:val="right"/>
              <w:rPr>
                <w:i/>
                <w:iCs/>
                <w:color w:val="949EAA"/>
              </w:rPr>
            </w:pPr>
            <w:r w:rsidRPr="000F7E88">
              <w:rPr>
                <w:i/>
                <w:iCs/>
                <w:color w:val="949EAA"/>
              </w:rPr>
              <w:t>Lehrgang:</w:t>
            </w:r>
          </w:p>
        </w:tc>
        <w:tc>
          <w:tcPr>
            <w:tcW w:w="2976" w:type="dxa"/>
          </w:tcPr>
          <w:p w14:paraId="55C16A37" w14:textId="01A841C4" w:rsidR="000F7E88" w:rsidRDefault="00744EA0" w:rsidP="000F7E88">
            <w:pPr>
              <w:pStyle w:val="BodyText"/>
            </w:pPr>
            <w:r>
              <w:t>2020</w:t>
            </w:r>
          </w:p>
        </w:tc>
      </w:tr>
      <w:tr w:rsidR="000F7E88" w14:paraId="01F0D7E6" w14:textId="77777777" w:rsidTr="000F7E88">
        <w:tc>
          <w:tcPr>
            <w:tcW w:w="1843" w:type="dxa"/>
          </w:tcPr>
          <w:p w14:paraId="4901E319" w14:textId="77777777" w:rsidR="000F7E88" w:rsidRPr="000F7E88" w:rsidRDefault="000F7E88" w:rsidP="000F7E88">
            <w:pPr>
              <w:pStyle w:val="BodyText"/>
              <w:jc w:val="right"/>
              <w:rPr>
                <w:i/>
                <w:iCs/>
                <w:color w:val="949EAA"/>
              </w:rPr>
            </w:pPr>
            <w:r w:rsidRPr="000F7E88">
              <w:rPr>
                <w:i/>
                <w:iCs/>
                <w:color w:val="949EAA"/>
              </w:rPr>
              <w:t>Telefon</w:t>
            </w:r>
          </w:p>
        </w:tc>
        <w:tc>
          <w:tcPr>
            <w:tcW w:w="2976" w:type="dxa"/>
          </w:tcPr>
          <w:p w14:paraId="68722067" w14:textId="3AC6B334" w:rsidR="000F7E88" w:rsidRDefault="00744EA0" w:rsidP="000F7E88">
            <w:pPr>
              <w:pStyle w:val="BodyText"/>
            </w:pPr>
            <w:r>
              <w:t>0788461103</w:t>
            </w:r>
          </w:p>
        </w:tc>
        <w:tc>
          <w:tcPr>
            <w:tcW w:w="1843" w:type="dxa"/>
          </w:tcPr>
          <w:p w14:paraId="7D5205F3" w14:textId="77777777" w:rsidR="000F7E88" w:rsidRPr="000F7E88" w:rsidRDefault="000F7E88" w:rsidP="000F7E88">
            <w:pPr>
              <w:pStyle w:val="BodyText"/>
              <w:jc w:val="right"/>
              <w:rPr>
                <w:i/>
                <w:iCs/>
                <w:color w:val="949EAA"/>
              </w:rPr>
            </w:pPr>
            <w:r w:rsidRPr="000F7E88">
              <w:rPr>
                <w:i/>
                <w:iCs/>
                <w:color w:val="949EAA"/>
              </w:rPr>
              <w:t>Mail:</w:t>
            </w:r>
          </w:p>
        </w:tc>
        <w:tc>
          <w:tcPr>
            <w:tcW w:w="2976" w:type="dxa"/>
          </w:tcPr>
          <w:p w14:paraId="4EBB491E" w14:textId="681C5F31" w:rsidR="000F7E88" w:rsidRDefault="00744EA0" w:rsidP="000F7E88">
            <w:pPr>
              <w:pStyle w:val="BodyText"/>
            </w:pPr>
            <w:r>
              <w:t>Jad_2014@icloud.com</w:t>
            </w:r>
          </w:p>
        </w:tc>
      </w:tr>
    </w:tbl>
    <w:p w14:paraId="0F97376C" w14:textId="77777777" w:rsidR="005F543F" w:rsidRDefault="005F543F" w:rsidP="005F543F">
      <w:pPr>
        <w:pStyle w:val="Heading2"/>
      </w:pPr>
      <w:r>
        <w:t>Titel</w:t>
      </w:r>
    </w:p>
    <w:p w14:paraId="6535C916" w14:textId="77777777" w:rsidR="00744EA0" w:rsidRDefault="00744EA0" w:rsidP="005F543F">
      <w:pPr>
        <w:pStyle w:val="Heading2"/>
        <w:rPr>
          <w:b w:val="0"/>
          <w:color w:val="auto"/>
          <w:szCs w:val="18"/>
        </w:rPr>
      </w:pPr>
      <w:r w:rsidRPr="00744EA0">
        <w:rPr>
          <w:b w:val="0"/>
          <w:color w:val="auto"/>
          <w:szCs w:val="18"/>
        </w:rPr>
        <w:t>Terminagenda</w:t>
      </w:r>
    </w:p>
    <w:p w14:paraId="2AA3DF7B" w14:textId="655767CB" w:rsidR="005F543F" w:rsidRDefault="005F543F" w:rsidP="005F543F">
      <w:pPr>
        <w:pStyle w:val="Heading2"/>
      </w:pPr>
      <w:r>
        <w:t>Beschreibung</w:t>
      </w:r>
    </w:p>
    <w:p w14:paraId="5A8AA0ED" w14:textId="77777777" w:rsidR="00744EA0" w:rsidRDefault="00744EA0" w:rsidP="005F543F">
      <w:pPr>
        <w:pStyle w:val="Heading2"/>
        <w:rPr>
          <w:b w:val="0"/>
          <w:color w:val="auto"/>
          <w:szCs w:val="18"/>
        </w:rPr>
      </w:pPr>
      <w:r w:rsidRPr="00744EA0">
        <w:rPr>
          <w:b w:val="0"/>
          <w:color w:val="auto"/>
          <w:szCs w:val="18"/>
        </w:rPr>
        <w:t>Eine Weblösung für eine persönliche Agenda, bei der man Termine hinzufügen, editieren und löschen kann. Ein User soll sich anmelden können, um auf seine Einträge zugreifen zu können.</w:t>
      </w:r>
    </w:p>
    <w:p w14:paraId="6EEEA2B5" w14:textId="1EB32B23" w:rsidR="005F543F" w:rsidRDefault="005F543F" w:rsidP="005F543F">
      <w:pPr>
        <w:pStyle w:val="Heading2"/>
      </w:pPr>
      <w:r>
        <w:t>Ausgangslage</w:t>
      </w:r>
    </w:p>
    <w:p w14:paraId="7FC8FFCB" w14:textId="77777777" w:rsidR="00744EA0" w:rsidRPr="00744EA0" w:rsidRDefault="00744EA0" w:rsidP="00744EA0">
      <w:pPr>
        <w:pStyle w:val="Heading2"/>
        <w:rPr>
          <w:b w:val="0"/>
          <w:color w:val="auto"/>
          <w:szCs w:val="18"/>
        </w:rPr>
      </w:pPr>
      <w:r w:rsidRPr="00744EA0">
        <w:rPr>
          <w:b w:val="0"/>
          <w:color w:val="auto"/>
          <w:szCs w:val="18"/>
        </w:rPr>
        <w:t>Im Modul M223 führen wir eine Mini-IPA durch, um uns auf die richtige vorzubereiten. Dadurch</w:t>
      </w:r>
    </w:p>
    <w:p w14:paraId="5D09F89E" w14:textId="77777777" w:rsidR="00744EA0" w:rsidRPr="00744EA0" w:rsidRDefault="00744EA0" w:rsidP="00744EA0">
      <w:pPr>
        <w:pStyle w:val="Heading2"/>
        <w:rPr>
          <w:b w:val="0"/>
          <w:color w:val="auto"/>
          <w:szCs w:val="18"/>
        </w:rPr>
      </w:pPr>
      <w:r w:rsidRPr="00744EA0">
        <w:rPr>
          <w:b w:val="0"/>
          <w:color w:val="auto"/>
          <w:szCs w:val="18"/>
        </w:rPr>
        <w:t>erhalten wir Praxiserfahrung und Wissen in welche Richtung es bei der richtigen IPA gehen wird.</w:t>
      </w:r>
    </w:p>
    <w:p w14:paraId="6293B890" w14:textId="77777777" w:rsidR="00744EA0" w:rsidRPr="00744EA0" w:rsidRDefault="00744EA0" w:rsidP="00744EA0">
      <w:pPr>
        <w:pStyle w:val="Heading2"/>
        <w:rPr>
          <w:b w:val="0"/>
          <w:color w:val="auto"/>
          <w:szCs w:val="18"/>
        </w:rPr>
      </w:pPr>
      <w:r w:rsidRPr="00744EA0">
        <w:rPr>
          <w:b w:val="0"/>
          <w:color w:val="auto"/>
          <w:szCs w:val="18"/>
        </w:rPr>
        <w:t>Bei all den Terminen, die man heutzutage hat, ist es manchmal schwer, den Überblick zu behalten. Dies versuche ich zu vereinfachen. Mit der personalisierten Agenda kann man einfach den</w:t>
      </w:r>
    </w:p>
    <w:p w14:paraId="581C4D1E" w14:textId="77777777" w:rsidR="00744EA0" w:rsidRPr="00744EA0" w:rsidRDefault="00744EA0" w:rsidP="00744EA0">
      <w:pPr>
        <w:pStyle w:val="Heading2"/>
        <w:rPr>
          <w:b w:val="0"/>
          <w:color w:val="auto"/>
          <w:szCs w:val="18"/>
        </w:rPr>
      </w:pPr>
      <w:r w:rsidRPr="00744EA0">
        <w:rPr>
          <w:b w:val="0"/>
          <w:color w:val="auto"/>
          <w:szCs w:val="18"/>
        </w:rPr>
        <w:t>Überblick behalten, sich neue Termine einfach eintragen und, falls nötig, auch wieder entfernen.</w:t>
      </w:r>
    </w:p>
    <w:p w14:paraId="078916F6" w14:textId="77777777" w:rsidR="00744EA0" w:rsidRDefault="00744EA0" w:rsidP="00744EA0">
      <w:pPr>
        <w:pStyle w:val="Heading2"/>
        <w:rPr>
          <w:b w:val="0"/>
          <w:color w:val="auto"/>
          <w:szCs w:val="18"/>
        </w:rPr>
      </w:pPr>
      <w:r w:rsidRPr="00744EA0">
        <w:rPr>
          <w:b w:val="0"/>
          <w:color w:val="auto"/>
          <w:szCs w:val="18"/>
        </w:rPr>
        <w:t>Dieses Tool werde ich al seine Weblösung neu erstellen, um einen leichten Zugriff zu ermöglichen.</w:t>
      </w:r>
      <w:r w:rsidRPr="00744EA0">
        <w:rPr>
          <w:b w:val="0"/>
          <w:color w:val="auto"/>
          <w:szCs w:val="18"/>
        </w:rPr>
        <w:cr/>
      </w:r>
    </w:p>
    <w:p w14:paraId="0EBE2723" w14:textId="5D6F07BF" w:rsidR="005F543F" w:rsidRDefault="005F543F" w:rsidP="00744EA0">
      <w:pPr>
        <w:pStyle w:val="Heading2"/>
      </w:pPr>
      <w:r>
        <w:t>Detaillierte Aufgabenstellung</w:t>
      </w:r>
    </w:p>
    <w:p w14:paraId="711FF07D" w14:textId="77777777" w:rsidR="00744EA0" w:rsidRPr="00744EA0" w:rsidRDefault="00744EA0" w:rsidP="00744EA0">
      <w:pPr>
        <w:pStyle w:val="Heading2"/>
        <w:rPr>
          <w:b w:val="0"/>
          <w:color w:val="auto"/>
          <w:szCs w:val="18"/>
        </w:rPr>
      </w:pPr>
      <w:r w:rsidRPr="00744EA0">
        <w:rPr>
          <w:b w:val="0"/>
          <w:color w:val="auto"/>
          <w:szCs w:val="18"/>
        </w:rPr>
        <w:t>Bei der Aufgabe soll eine Webapplikation erstellt werden, die mit einem ergonomischen Nutzerinterface, einem Backend für Datenverarbeitungen und einer Datenbank, um die Daten zu speichern, ausgestattet sein soll.</w:t>
      </w:r>
    </w:p>
    <w:p w14:paraId="7159DA4D" w14:textId="77777777" w:rsidR="00744EA0" w:rsidRPr="00744EA0" w:rsidRDefault="00744EA0" w:rsidP="00744EA0">
      <w:pPr>
        <w:pStyle w:val="Heading2"/>
        <w:rPr>
          <w:b w:val="0"/>
          <w:color w:val="auto"/>
          <w:szCs w:val="18"/>
        </w:rPr>
      </w:pPr>
      <w:r w:rsidRPr="00744EA0">
        <w:rPr>
          <w:b w:val="0"/>
          <w:color w:val="auto"/>
          <w:szCs w:val="18"/>
        </w:rPr>
        <w:t>Ein Nutzer kann sich registrieren und/oder Anmelden um mit seiner persönlichen Agenda zu interagieren.</w:t>
      </w:r>
    </w:p>
    <w:p w14:paraId="1F18B595" w14:textId="77777777" w:rsidR="00744EA0" w:rsidRPr="00744EA0" w:rsidRDefault="00744EA0" w:rsidP="00744EA0">
      <w:pPr>
        <w:pStyle w:val="Heading2"/>
        <w:rPr>
          <w:b w:val="0"/>
          <w:color w:val="auto"/>
          <w:szCs w:val="18"/>
        </w:rPr>
      </w:pPr>
      <w:r w:rsidRPr="00744EA0">
        <w:rPr>
          <w:b w:val="0"/>
          <w:color w:val="auto"/>
          <w:szCs w:val="18"/>
        </w:rPr>
        <w:t>Akzeptanzkriterien</w:t>
      </w:r>
    </w:p>
    <w:p w14:paraId="11FAE77A" w14:textId="77777777" w:rsidR="00744EA0" w:rsidRPr="00744EA0" w:rsidRDefault="00744EA0" w:rsidP="00744EA0">
      <w:pPr>
        <w:pStyle w:val="Heading2"/>
        <w:rPr>
          <w:b w:val="0"/>
          <w:color w:val="auto"/>
          <w:szCs w:val="18"/>
        </w:rPr>
      </w:pPr>
      <w:r w:rsidRPr="00744EA0">
        <w:rPr>
          <w:b w:val="0"/>
          <w:color w:val="auto"/>
          <w:szCs w:val="18"/>
        </w:rPr>
        <w:t>- Realisierung der Applikation</w:t>
      </w:r>
    </w:p>
    <w:p w14:paraId="3861321A" w14:textId="77777777" w:rsidR="00744EA0" w:rsidRPr="00744EA0" w:rsidRDefault="00744EA0" w:rsidP="00744EA0">
      <w:pPr>
        <w:pStyle w:val="Heading2"/>
        <w:rPr>
          <w:b w:val="0"/>
          <w:color w:val="auto"/>
          <w:szCs w:val="18"/>
        </w:rPr>
      </w:pPr>
      <w:r w:rsidRPr="00744EA0">
        <w:rPr>
          <w:b w:val="0"/>
          <w:color w:val="auto"/>
          <w:szCs w:val="18"/>
        </w:rPr>
        <w:lastRenderedPageBreak/>
        <w:t>Akzeptanzkriterien</w:t>
      </w:r>
    </w:p>
    <w:p w14:paraId="5FE6412D" w14:textId="7B9E1EB3" w:rsidR="00744EA0" w:rsidRDefault="00744EA0" w:rsidP="00744EA0">
      <w:pPr>
        <w:pStyle w:val="Heading2"/>
        <w:numPr>
          <w:ilvl w:val="0"/>
          <w:numId w:val="17"/>
        </w:numPr>
        <w:rPr>
          <w:b w:val="0"/>
          <w:color w:val="auto"/>
          <w:szCs w:val="18"/>
        </w:rPr>
      </w:pPr>
      <w:r w:rsidRPr="00744EA0">
        <w:rPr>
          <w:b w:val="0"/>
          <w:color w:val="auto"/>
          <w:szCs w:val="18"/>
        </w:rPr>
        <w:t>Realisierung der Applikation</w:t>
      </w:r>
    </w:p>
    <w:p w14:paraId="618EFEB2" w14:textId="396F1C40" w:rsidR="00744EA0" w:rsidRPr="00744EA0" w:rsidRDefault="00744EA0" w:rsidP="00744EA0">
      <w:pPr>
        <w:pStyle w:val="Heading2"/>
        <w:numPr>
          <w:ilvl w:val="0"/>
          <w:numId w:val="17"/>
        </w:numPr>
        <w:rPr>
          <w:b w:val="0"/>
          <w:color w:val="auto"/>
          <w:szCs w:val="18"/>
        </w:rPr>
      </w:pPr>
      <w:r w:rsidRPr="00744EA0">
        <w:rPr>
          <w:b w:val="0"/>
          <w:color w:val="auto"/>
          <w:szCs w:val="18"/>
        </w:rPr>
        <w:t>Saubere Dokumentation</w:t>
      </w:r>
    </w:p>
    <w:p w14:paraId="45CDE887" w14:textId="77777777" w:rsidR="00744EA0" w:rsidRPr="00744EA0" w:rsidRDefault="00744EA0" w:rsidP="00744EA0">
      <w:pPr>
        <w:pStyle w:val="Heading2"/>
        <w:rPr>
          <w:b w:val="0"/>
          <w:color w:val="auto"/>
          <w:szCs w:val="18"/>
        </w:rPr>
      </w:pPr>
      <w:r w:rsidRPr="00744EA0">
        <w:rPr>
          <w:b w:val="0"/>
          <w:color w:val="auto"/>
          <w:szCs w:val="18"/>
        </w:rPr>
        <w:t>- Pünktliche Abgabe gemäss definiertem Datum</w:t>
      </w:r>
    </w:p>
    <w:p w14:paraId="075E522C" w14:textId="77777777" w:rsidR="00744EA0" w:rsidRPr="00744EA0" w:rsidRDefault="00744EA0" w:rsidP="00744EA0">
      <w:pPr>
        <w:pStyle w:val="Heading2"/>
        <w:rPr>
          <w:b w:val="0"/>
          <w:color w:val="auto"/>
          <w:szCs w:val="18"/>
        </w:rPr>
      </w:pPr>
      <w:r w:rsidRPr="00744EA0">
        <w:rPr>
          <w:b w:val="0"/>
          <w:color w:val="auto"/>
          <w:szCs w:val="18"/>
        </w:rPr>
        <w:t>Nicht-Funktionale Anforderungen</w:t>
      </w:r>
    </w:p>
    <w:p w14:paraId="48830E44" w14:textId="3A4F200D" w:rsidR="00744EA0" w:rsidRPr="00744EA0" w:rsidRDefault="00744EA0" w:rsidP="00744EA0">
      <w:pPr>
        <w:pStyle w:val="Heading2"/>
        <w:numPr>
          <w:ilvl w:val="0"/>
          <w:numId w:val="15"/>
        </w:numPr>
        <w:rPr>
          <w:b w:val="0"/>
          <w:color w:val="auto"/>
          <w:szCs w:val="18"/>
        </w:rPr>
      </w:pPr>
      <w:r w:rsidRPr="00744EA0">
        <w:rPr>
          <w:b w:val="0"/>
          <w:color w:val="auto"/>
          <w:szCs w:val="18"/>
        </w:rPr>
        <w:t>Die Applikation soll leicht zu bedienen sein</w:t>
      </w:r>
    </w:p>
    <w:p w14:paraId="66C72DF4" w14:textId="21C6FC3D" w:rsidR="00744EA0" w:rsidRPr="00744EA0" w:rsidRDefault="00744EA0" w:rsidP="00744EA0">
      <w:pPr>
        <w:pStyle w:val="Heading2"/>
        <w:numPr>
          <w:ilvl w:val="0"/>
          <w:numId w:val="15"/>
        </w:numPr>
        <w:rPr>
          <w:b w:val="0"/>
          <w:color w:val="auto"/>
          <w:szCs w:val="18"/>
        </w:rPr>
      </w:pPr>
      <w:r w:rsidRPr="00744EA0">
        <w:rPr>
          <w:b w:val="0"/>
          <w:color w:val="auto"/>
          <w:szCs w:val="18"/>
        </w:rPr>
        <w:t>Der Code ist strukturiert und kommentiert</w:t>
      </w:r>
    </w:p>
    <w:p w14:paraId="023ACF06" w14:textId="77777777" w:rsidR="00744EA0" w:rsidRPr="00744EA0" w:rsidRDefault="00744EA0" w:rsidP="00744EA0">
      <w:pPr>
        <w:pStyle w:val="Heading2"/>
        <w:rPr>
          <w:b w:val="0"/>
          <w:color w:val="auto"/>
          <w:szCs w:val="18"/>
        </w:rPr>
      </w:pPr>
      <w:r w:rsidRPr="00744EA0">
        <w:rPr>
          <w:b w:val="0"/>
          <w:color w:val="auto"/>
          <w:szCs w:val="18"/>
        </w:rPr>
        <w:t>Funktionale Anforderungen</w:t>
      </w:r>
    </w:p>
    <w:p w14:paraId="2524C371" w14:textId="11E326BD" w:rsidR="00744EA0" w:rsidRPr="00744EA0" w:rsidRDefault="00744EA0" w:rsidP="00744EA0">
      <w:pPr>
        <w:pStyle w:val="Heading2"/>
        <w:numPr>
          <w:ilvl w:val="0"/>
          <w:numId w:val="13"/>
        </w:numPr>
        <w:rPr>
          <w:b w:val="0"/>
          <w:color w:val="auto"/>
          <w:szCs w:val="18"/>
        </w:rPr>
      </w:pPr>
      <w:r w:rsidRPr="00744EA0">
        <w:rPr>
          <w:b w:val="0"/>
          <w:color w:val="auto"/>
          <w:szCs w:val="18"/>
        </w:rPr>
        <w:t>Ein Benutzer kann sich anmelden</w:t>
      </w:r>
    </w:p>
    <w:p w14:paraId="0E6A8A9E" w14:textId="785E508C" w:rsidR="00744EA0" w:rsidRPr="00744EA0" w:rsidRDefault="00744EA0" w:rsidP="00744EA0">
      <w:pPr>
        <w:pStyle w:val="Heading2"/>
        <w:numPr>
          <w:ilvl w:val="0"/>
          <w:numId w:val="13"/>
        </w:numPr>
        <w:rPr>
          <w:b w:val="0"/>
          <w:color w:val="auto"/>
          <w:szCs w:val="18"/>
        </w:rPr>
      </w:pPr>
      <w:r w:rsidRPr="00744EA0">
        <w:rPr>
          <w:b w:val="0"/>
          <w:color w:val="auto"/>
          <w:szCs w:val="18"/>
        </w:rPr>
        <w:t>Ein Benutzer kann sich registrieren</w:t>
      </w:r>
    </w:p>
    <w:p w14:paraId="28547B3C" w14:textId="5544FD33" w:rsidR="00744EA0" w:rsidRPr="00744EA0" w:rsidRDefault="00744EA0" w:rsidP="00744EA0">
      <w:pPr>
        <w:pStyle w:val="Heading2"/>
        <w:numPr>
          <w:ilvl w:val="0"/>
          <w:numId w:val="13"/>
        </w:numPr>
        <w:rPr>
          <w:b w:val="0"/>
          <w:color w:val="auto"/>
          <w:szCs w:val="18"/>
        </w:rPr>
      </w:pPr>
      <w:r w:rsidRPr="00744EA0">
        <w:rPr>
          <w:b w:val="0"/>
          <w:color w:val="auto"/>
          <w:szCs w:val="18"/>
        </w:rPr>
        <w:t>Ein Benutzer kann eigene Termine erstellen</w:t>
      </w:r>
    </w:p>
    <w:p w14:paraId="4C086A3D" w14:textId="52B26E8F" w:rsidR="00744EA0" w:rsidRPr="00744EA0" w:rsidRDefault="00744EA0" w:rsidP="00744EA0">
      <w:pPr>
        <w:pStyle w:val="Heading2"/>
        <w:numPr>
          <w:ilvl w:val="0"/>
          <w:numId w:val="13"/>
        </w:numPr>
        <w:rPr>
          <w:b w:val="0"/>
          <w:color w:val="auto"/>
          <w:szCs w:val="18"/>
        </w:rPr>
      </w:pPr>
      <w:r w:rsidRPr="00744EA0">
        <w:rPr>
          <w:b w:val="0"/>
          <w:color w:val="auto"/>
          <w:szCs w:val="18"/>
        </w:rPr>
        <w:t>Ein Benutzer kann eigene Termine editieren</w:t>
      </w:r>
    </w:p>
    <w:p w14:paraId="3547E77A" w14:textId="22484668" w:rsidR="00744EA0" w:rsidRPr="00744EA0" w:rsidRDefault="00744EA0" w:rsidP="00744EA0">
      <w:pPr>
        <w:pStyle w:val="Heading2"/>
        <w:numPr>
          <w:ilvl w:val="0"/>
          <w:numId w:val="13"/>
        </w:numPr>
        <w:rPr>
          <w:b w:val="0"/>
          <w:color w:val="auto"/>
          <w:szCs w:val="18"/>
        </w:rPr>
      </w:pPr>
      <w:r w:rsidRPr="00744EA0">
        <w:rPr>
          <w:b w:val="0"/>
          <w:color w:val="auto"/>
          <w:szCs w:val="18"/>
        </w:rPr>
        <w:t>Ein Benutzer kann eigene Termine löschen</w:t>
      </w:r>
    </w:p>
    <w:p w14:paraId="774373A5" w14:textId="49C1D12F" w:rsidR="00744EA0" w:rsidRPr="00744EA0" w:rsidRDefault="00744EA0" w:rsidP="00744EA0">
      <w:pPr>
        <w:pStyle w:val="ListParagraph"/>
        <w:numPr>
          <w:ilvl w:val="0"/>
          <w:numId w:val="13"/>
        </w:numPr>
      </w:pPr>
      <w:r w:rsidRPr="00744EA0">
        <w:t>Ein Benutzer hat eine Übersicht über all seine Termine</w:t>
      </w:r>
    </w:p>
    <w:p w14:paraId="71B8832A" w14:textId="6BF94321" w:rsidR="00744EA0" w:rsidRPr="00744EA0" w:rsidRDefault="00744EA0" w:rsidP="00744EA0">
      <w:pPr>
        <w:pStyle w:val="ListParagraph"/>
        <w:numPr>
          <w:ilvl w:val="0"/>
          <w:numId w:val="13"/>
        </w:numPr>
      </w:pPr>
      <w:r w:rsidRPr="00744EA0">
        <w:t>Erstellte Termine werden in einer Datenbank gespeichert</w:t>
      </w:r>
    </w:p>
    <w:p w14:paraId="4E8CD6C5" w14:textId="39F57095" w:rsidR="00744EA0" w:rsidRPr="00744EA0" w:rsidRDefault="00744EA0" w:rsidP="00744EA0">
      <w:pPr>
        <w:pStyle w:val="ListParagraph"/>
        <w:numPr>
          <w:ilvl w:val="0"/>
          <w:numId w:val="13"/>
        </w:numPr>
      </w:pPr>
      <w:r w:rsidRPr="00744EA0">
        <w:t>Beim wieder Einloggen eines Benutzers werden seine Termine aus der Datenbank geladen</w:t>
      </w:r>
    </w:p>
    <w:p w14:paraId="0C182ECB" w14:textId="702D0002" w:rsidR="00744EA0" w:rsidRPr="00744EA0" w:rsidRDefault="00744EA0" w:rsidP="00744EA0">
      <w:pPr>
        <w:pStyle w:val="ListParagraph"/>
        <w:numPr>
          <w:ilvl w:val="0"/>
          <w:numId w:val="13"/>
        </w:numPr>
      </w:pPr>
      <w:r w:rsidRPr="00744EA0">
        <w:t>Ein Adminbenutzer hat Zugriff auf ein Adminpanel</w:t>
      </w:r>
    </w:p>
    <w:p w14:paraId="16C7D274" w14:textId="18297E3D" w:rsidR="00744EA0" w:rsidRPr="00744EA0" w:rsidRDefault="00744EA0" w:rsidP="00744EA0">
      <w:pPr>
        <w:pStyle w:val="ListParagraph"/>
        <w:numPr>
          <w:ilvl w:val="0"/>
          <w:numId w:val="13"/>
        </w:numPr>
      </w:pPr>
      <w:r w:rsidRPr="00744EA0">
        <w:t>Mit dem Adminpanel kann ein Admin Nutzer bearbeiten (erstellen, löschen, editieren)</w:t>
      </w:r>
    </w:p>
    <w:p w14:paraId="37E3978A" w14:textId="051FF8C4" w:rsidR="00744EA0" w:rsidRPr="00744EA0" w:rsidRDefault="00744EA0" w:rsidP="00744EA0">
      <w:pPr>
        <w:pStyle w:val="ListParagraph"/>
        <w:numPr>
          <w:ilvl w:val="0"/>
          <w:numId w:val="13"/>
        </w:numPr>
      </w:pPr>
      <w:r w:rsidRPr="00744EA0">
        <w:t>Ein Admin kann weitere Adminbenutzer erstellen</w:t>
      </w:r>
    </w:p>
    <w:p w14:paraId="2CBEAE64" w14:textId="2A19A7D2" w:rsidR="005F543F" w:rsidRDefault="005F543F" w:rsidP="00744EA0">
      <w:pPr>
        <w:pStyle w:val="Heading2"/>
      </w:pPr>
      <w:r>
        <w:t>Individuelle Bewertungskriterien</w:t>
      </w:r>
    </w:p>
    <w:p w14:paraId="2A350CD8" w14:textId="108ED58B" w:rsidR="005F543F" w:rsidRDefault="00F43AB5" w:rsidP="005F543F">
      <w:r w:rsidRPr="00F43AB5">
        <w:rPr>
          <w:b/>
          <w:bCs/>
        </w:rPr>
        <w:t>Drei</w:t>
      </w:r>
      <w:r w:rsidR="00B804DE">
        <w:t xml:space="preserve"> individuellen Kriterien aus Kriterienkatalog, ohne Mehrfachbewertungen, </w:t>
      </w:r>
      <w:r w:rsidR="00C912E7">
        <w:t>wählen</w:t>
      </w:r>
      <w:r>
        <w:t xml:space="preserve"> (in der effektiven IPA werden </w:t>
      </w:r>
      <w:r w:rsidRPr="008A7951">
        <w:rPr>
          <w:b/>
          <w:bCs/>
        </w:rPr>
        <w:t>sieben</w:t>
      </w:r>
      <w:r>
        <w:t xml:space="preserve"> individuelle Kriterien gewählt)</w:t>
      </w:r>
      <w:r w:rsidR="00B804DE">
        <w:t>.</w:t>
      </w:r>
    </w:p>
    <w:p w14:paraId="52A2F82E" w14:textId="07B5F6AB" w:rsidR="00F82662" w:rsidRDefault="00F82662" w:rsidP="005F543F"/>
    <w:p w14:paraId="6AC4AF1F" w14:textId="6F2BFD2A" w:rsidR="00F82662" w:rsidRDefault="00F82662" w:rsidP="005F543F"/>
    <w:p w14:paraId="059C17EB" w14:textId="094C9511" w:rsidR="00F82662" w:rsidRDefault="00F82662" w:rsidP="005F543F"/>
    <w:p w14:paraId="59FF75C8" w14:textId="69DC17FC" w:rsidR="00F82662" w:rsidRDefault="00F82662" w:rsidP="005F543F"/>
    <w:p w14:paraId="3B910A98" w14:textId="76D75A66" w:rsidR="00F82662" w:rsidRDefault="00F82662" w:rsidP="005F543F"/>
    <w:p w14:paraId="3EB3E574" w14:textId="0086C84D" w:rsidR="00F82662" w:rsidRDefault="00F82662" w:rsidP="005F543F"/>
    <w:p w14:paraId="4DBED81C" w14:textId="72FCD4A9" w:rsidR="00F82662" w:rsidRDefault="00F82662" w:rsidP="005F543F"/>
    <w:p w14:paraId="6877514D" w14:textId="64332C07" w:rsidR="00F82662" w:rsidRDefault="00F82662" w:rsidP="005F543F"/>
    <w:p w14:paraId="1A2CF5F1" w14:textId="77777777" w:rsidR="00F82662" w:rsidRDefault="00F82662" w:rsidP="005F543F"/>
    <w:p w14:paraId="503A7E21" w14:textId="77777777" w:rsidR="00280B46" w:rsidRDefault="00280B46" w:rsidP="00280B46">
      <w:pPr>
        <w:pStyle w:val="ListNumber"/>
      </w:pPr>
      <w:r w:rsidRPr="00280B46">
        <w:lastRenderedPageBreak/>
        <w:t>Individuelle</w:t>
      </w:r>
      <w:r>
        <w:t>s</w:t>
      </w:r>
      <w:r w:rsidRPr="00280B46">
        <w:t xml:space="preserve"> Bewertungskriter</w:t>
      </w:r>
      <w:r>
        <w:t>ium</w:t>
      </w:r>
    </w:p>
    <w:tbl>
      <w:tblPr>
        <w:tblStyle w:val="TableGrid"/>
        <w:tblW w:w="0" w:type="auto"/>
        <w:tblLook w:val="04A0" w:firstRow="1" w:lastRow="0" w:firstColumn="1" w:lastColumn="0" w:noHBand="0" w:noVBand="1"/>
      </w:tblPr>
      <w:tblGrid>
        <w:gridCol w:w="4814"/>
        <w:gridCol w:w="4814"/>
      </w:tblGrid>
      <w:tr w:rsidR="00280B46" w:rsidRPr="00280B46" w14:paraId="43D7E244" w14:textId="77777777" w:rsidTr="00280B46">
        <w:tc>
          <w:tcPr>
            <w:tcW w:w="9628" w:type="dxa"/>
            <w:gridSpan w:val="2"/>
            <w:tcBorders>
              <w:bottom w:val="nil"/>
            </w:tcBorders>
          </w:tcPr>
          <w:p w14:paraId="6F0592A6" w14:textId="77777777" w:rsidR="00280B46" w:rsidRPr="00280B46" w:rsidRDefault="00280B46" w:rsidP="00280B46">
            <w:pPr>
              <w:pStyle w:val="BodyText"/>
              <w:rPr>
                <w:u w:val="single"/>
              </w:rPr>
            </w:pPr>
            <w:r w:rsidRPr="00280B46">
              <w:rPr>
                <w:i/>
                <w:iCs/>
                <w:color w:val="949EAA"/>
                <w:u w:val="single"/>
              </w:rPr>
              <w:t>Nummer Katalog-Kriterium - Bezeichnung</w:t>
            </w:r>
          </w:p>
        </w:tc>
      </w:tr>
      <w:tr w:rsidR="00280B46" w14:paraId="213D06D8" w14:textId="77777777" w:rsidTr="00280B46">
        <w:tc>
          <w:tcPr>
            <w:tcW w:w="9628" w:type="dxa"/>
            <w:gridSpan w:val="2"/>
            <w:tcBorders>
              <w:top w:val="nil"/>
              <w:bottom w:val="single" w:sz="4" w:space="0" w:color="auto"/>
            </w:tcBorders>
          </w:tcPr>
          <w:p w14:paraId="4C101D33" w14:textId="1D71E6FB" w:rsidR="00280B46" w:rsidRDefault="00744EA0" w:rsidP="00280B46">
            <w:pPr>
              <w:pStyle w:val="BodyText"/>
            </w:pPr>
            <w:r>
              <w:t>166 - Codingstyle - lesbarer Code</w:t>
            </w:r>
          </w:p>
        </w:tc>
      </w:tr>
      <w:tr w:rsidR="00280B46" w:rsidRPr="00280B46" w14:paraId="4E64D671" w14:textId="77777777" w:rsidTr="00280B46">
        <w:tc>
          <w:tcPr>
            <w:tcW w:w="9628" w:type="dxa"/>
            <w:gridSpan w:val="2"/>
            <w:tcBorders>
              <w:bottom w:val="nil"/>
            </w:tcBorders>
          </w:tcPr>
          <w:p w14:paraId="3D3C53BA" w14:textId="77777777" w:rsidR="00280B46" w:rsidRPr="00280B46" w:rsidRDefault="00280B46" w:rsidP="00280B46">
            <w:pPr>
              <w:pStyle w:val="BodyText"/>
              <w:rPr>
                <w:i/>
                <w:iCs/>
                <w:color w:val="949EAA"/>
                <w:u w:val="single"/>
              </w:rPr>
            </w:pPr>
            <w:r w:rsidRPr="00280B46">
              <w:rPr>
                <w:i/>
                <w:iCs/>
                <w:color w:val="949EAA"/>
                <w:u w:val="single"/>
              </w:rPr>
              <w:t>Definition (Leitfrage)</w:t>
            </w:r>
          </w:p>
        </w:tc>
      </w:tr>
      <w:tr w:rsidR="00280B46" w14:paraId="0D7840DC" w14:textId="77777777" w:rsidTr="00280B46">
        <w:tc>
          <w:tcPr>
            <w:tcW w:w="9628" w:type="dxa"/>
            <w:gridSpan w:val="2"/>
            <w:tcBorders>
              <w:top w:val="nil"/>
            </w:tcBorders>
          </w:tcPr>
          <w:p w14:paraId="0D839F05" w14:textId="316AF7D3" w:rsidR="00280B46" w:rsidRDefault="00744EA0" w:rsidP="00280B46">
            <w:pPr>
              <w:pStyle w:val="BodyText"/>
            </w:pPr>
            <w:r>
              <w:t>Ist der Code lesbar geschrieben, gut gegliedert und ist die Namensgebung gut gewählt?</w:t>
            </w:r>
          </w:p>
        </w:tc>
      </w:tr>
      <w:tr w:rsidR="00280B46" w:rsidRPr="00280B46" w14:paraId="18CA0FA8" w14:textId="77777777" w:rsidTr="00280B46">
        <w:tc>
          <w:tcPr>
            <w:tcW w:w="4814" w:type="dxa"/>
            <w:tcBorders>
              <w:bottom w:val="nil"/>
            </w:tcBorders>
          </w:tcPr>
          <w:p w14:paraId="595CFAAF" w14:textId="77777777" w:rsidR="00280B46" w:rsidRPr="00280B46" w:rsidRDefault="00280B46" w:rsidP="00280B46">
            <w:pPr>
              <w:pStyle w:val="BodyText"/>
              <w:rPr>
                <w:i/>
                <w:iCs/>
                <w:color w:val="949EAA"/>
                <w:u w:val="single"/>
              </w:rPr>
            </w:pPr>
            <w:r w:rsidRPr="00280B46">
              <w:rPr>
                <w:i/>
                <w:iCs/>
                <w:color w:val="949EAA"/>
                <w:u w:val="single"/>
              </w:rPr>
              <w:t>Gütestufe 3</w:t>
            </w:r>
          </w:p>
        </w:tc>
        <w:tc>
          <w:tcPr>
            <w:tcW w:w="4814" w:type="dxa"/>
            <w:tcBorders>
              <w:bottom w:val="nil"/>
            </w:tcBorders>
          </w:tcPr>
          <w:p w14:paraId="5F09DF58" w14:textId="77777777" w:rsidR="00280B46" w:rsidRPr="00280B46" w:rsidRDefault="00280B46" w:rsidP="00280B46">
            <w:pPr>
              <w:pStyle w:val="BodyText"/>
              <w:rPr>
                <w:i/>
                <w:iCs/>
                <w:color w:val="949EAA"/>
                <w:u w:val="single"/>
              </w:rPr>
            </w:pPr>
            <w:r w:rsidRPr="00280B46">
              <w:rPr>
                <w:i/>
                <w:iCs/>
                <w:color w:val="949EAA"/>
                <w:u w:val="single"/>
              </w:rPr>
              <w:t>Gütestufe 2</w:t>
            </w:r>
          </w:p>
        </w:tc>
      </w:tr>
      <w:tr w:rsidR="00280B46" w14:paraId="6C121B59" w14:textId="77777777" w:rsidTr="00280B46">
        <w:tc>
          <w:tcPr>
            <w:tcW w:w="4814" w:type="dxa"/>
            <w:tcBorders>
              <w:top w:val="nil"/>
              <w:bottom w:val="single" w:sz="4" w:space="0" w:color="auto"/>
            </w:tcBorders>
          </w:tcPr>
          <w:p w14:paraId="1AC76DF6" w14:textId="6C8B565E" w:rsidR="00280B46" w:rsidRDefault="00744EA0" w:rsidP="00280B46">
            <w:pPr>
              <w:pStyle w:val="BodyText"/>
            </w:pPr>
            <w:r>
              <w:t>Die Namensgebung entspricht den Vorgaben oder ist einfach gut gewählt. Die Struktur des Codes ist ebenfalls gemäss möglicher Richtlinien oder einfach übersichtlich gemacht. Es ist eine gewisse Einheit zu sehen in der Art und Weise, wie der Code strukturiert ist (d.h. es ist überall etwa gleich gemacht).</w:t>
            </w:r>
          </w:p>
        </w:tc>
        <w:tc>
          <w:tcPr>
            <w:tcW w:w="4814" w:type="dxa"/>
            <w:tcBorders>
              <w:top w:val="nil"/>
              <w:bottom w:val="single" w:sz="4" w:space="0" w:color="auto"/>
            </w:tcBorders>
          </w:tcPr>
          <w:p w14:paraId="6FD2263E" w14:textId="6443C44B" w:rsidR="00280B46" w:rsidRDefault="00744EA0" w:rsidP="00280B46">
            <w:pPr>
              <w:pStyle w:val="BodyText"/>
            </w:pPr>
            <w:r>
              <w:t>Die Namensgebung ist ab und zu ungeschickt gewählt, Vorgaben sind teilweise berücksichtigt. Die Codestruktur ist uneinheitlich (so dass Lesbarkeit leidet).</w:t>
            </w:r>
          </w:p>
        </w:tc>
      </w:tr>
      <w:tr w:rsidR="00280B46" w:rsidRPr="00280B46" w14:paraId="7F25B1FA" w14:textId="77777777" w:rsidTr="00280B46">
        <w:tc>
          <w:tcPr>
            <w:tcW w:w="4814" w:type="dxa"/>
            <w:tcBorders>
              <w:bottom w:val="nil"/>
            </w:tcBorders>
          </w:tcPr>
          <w:p w14:paraId="0DB004DE" w14:textId="77777777" w:rsidR="00280B46" w:rsidRPr="00280B46" w:rsidRDefault="00280B46" w:rsidP="00280B46">
            <w:pPr>
              <w:pStyle w:val="BodyText"/>
              <w:rPr>
                <w:i/>
                <w:iCs/>
                <w:color w:val="949EAA"/>
                <w:u w:val="single"/>
              </w:rPr>
            </w:pPr>
            <w:r w:rsidRPr="00280B46">
              <w:rPr>
                <w:i/>
                <w:iCs/>
                <w:color w:val="949EAA"/>
                <w:u w:val="single"/>
              </w:rPr>
              <w:t>Gütestufe 1</w:t>
            </w:r>
          </w:p>
        </w:tc>
        <w:tc>
          <w:tcPr>
            <w:tcW w:w="4814" w:type="dxa"/>
            <w:tcBorders>
              <w:bottom w:val="nil"/>
            </w:tcBorders>
          </w:tcPr>
          <w:p w14:paraId="34B782E7" w14:textId="77777777" w:rsidR="00280B46" w:rsidRPr="00280B46" w:rsidRDefault="00280B46" w:rsidP="00280B46">
            <w:pPr>
              <w:pStyle w:val="BodyText"/>
              <w:rPr>
                <w:i/>
                <w:iCs/>
                <w:color w:val="949EAA"/>
                <w:u w:val="single"/>
              </w:rPr>
            </w:pPr>
            <w:r w:rsidRPr="00280B46">
              <w:rPr>
                <w:i/>
                <w:iCs/>
                <w:color w:val="949EAA"/>
                <w:u w:val="single"/>
              </w:rPr>
              <w:t>Gütestufe 0</w:t>
            </w:r>
          </w:p>
        </w:tc>
      </w:tr>
      <w:tr w:rsidR="00280B46" w14:paraId="699714DE" w14:textId="77777777" w:rsidTr="00280B46">
        <w:tc>
          <w:tcPr>
            <w:tcW w:w="4814" w:type="dxa"/>
            <w:tcBorders>
              <w:top w:val="nil"/>
              <w:bottom w:val="single" w:sz="4" w:space="0" w:color="auto"/>
            </w:tcBorders>
          </w:tcPr>
          <w:p w14:paraId="6429D0C2" w14:textId="6C48FD88" w:rsidR="00280B46" w:rsidRDefault="00744EA0" w:rsidP="00280B46">
            <w:pPr>
              <w:pStyle w:val="BodyText"/>
            </w:pPr>
            <w:r>
              <w:t>Die Namensgebung ist öfters verwirrend oder unpräzise. Dem Code fehlt es an einigen Stellen an klarer Struktur. Vorgaben sind nicht berücksichtigt.</w:t>
            </w:r>
          </w:p>
        </w:tc>
        <w:tc>
          <w:tcPr>
            <w:tcW w:w="4814" w:type="dxa"/>
            <w:tcBorders>
              <w:top w:val="nil"/>
              <w:bottom w:val="single" w:sz="4" w:space="0" w:color="auto"/>
            </w:tcBorders>
          </w:tcPr>
          <w:p w14:paraId="333A95F1" w14:textId="76A17D37" w:rsidR="00280B46" w:rsidRDefault="00744EA0" w:rsidP="00280B46">
            <w:pPr>
              <w:pStyle w:val="BodyText"/>
            </w:pPr>
            <w:r>
              <w:t>Die Namensgebung ist verwirrend oder unpräzise. Der Code ist schlecht lesbar.</w:t>
            </w:r>
          </w:p>
        </w:tc>
      </w:tr>
    </w:tbl>
    <w:p w14:paraId="64086C14" w14:textId="77777777" w:rsidR="00280B46" w:rsidRDefault="00280B46" w:rsidP="00280B46">
      <w:pPr>
        <w:pStyle w:val="ListNumber"/>
      </w:pPr>
      <w:r w:rsidRPr="00280B46">
        <w:t>Individuelle</w:t>
      </w:r>
      <w:r>
        <w:t>s</w:t>
      </w:r>
      <w:r w:rsidRPr="00280B46">
        <w:t xml:space="preserve"> Bewertungskriter</w:t>
      </w:r>
      <w:r>
        <w:t>ium</w:t>
      </w:r>
    </w:p>
    <w:tbl>
      <w:tblPr>
        <w:tblStyle w:val="TableGrid"/>
        <w:tblW w:w="0" w:type="auto"/>
        <w:tblLook w:val="04A0" w:firstRow="1" w:lastRow="0" w:firstColumn="1" w:lastColumn="0" w:noHBand="0" w:noVBand="1"/>
      </w:tblPr>
      <w:tblGrid>
        <w:gridCol w:w="4814"/>
        <w:gridCol w:w="4814"/>
      </w:tblGrid>
      <w:tr w:rsidR="00280B46" w:rsidRPr="00280B46" w14:paraId="20981C07" w14:textId="77777777" w:rsidTr="00B63CBA">
        <w:tc>
          <w:tcPr>
            <w:tcW w:w="9628" w:type="dxa"/>
            <w:gridSpan w:val="2"/>
            <w:tcBorders>
              <w:bottom w:val="nil"/>
            </w:tcBorders>
          </w:tcPr>
          <w:p w14:paraId="32271688" w14:textId="77777777" w:rsidR="00280B46" w:rsidRPr="00280B46" w:rsidRDefault="00280B46" w:rsidP="00B63CBA">
            <w:pPr>
              <w:pStyle w:val="BodyText"/>
              <w:rPr>
                <w:u w:val="single"/>
              </w:rPr>
            </w:pPr>
            <w:r w:rsidRPr="00280B46">
              <w:rPr>
                <w:i/>
                <w:iCs/>
                <w:color w:val="949EAA"/>
                <w:u w:val="single"/>
              </w:rPr>
              <w:t>Bezeichnung</w:t>
            </w:r>
          </w:p>
        </w:tc>
      </w:tr>
      <w:tr w:rsidR="00280B46" w14:paraId="4158B0FB" w14:textId="77777777" w:rsidTr="00B63CBA">
        <w:tc>
          <w:tcPr>
            <w:tcW w:w="9628" w:type="dxa"/>
            <w:gridSpan w:val="2"/>
            <w:tcBorders>
              <w:top w:val="nil"/>
              <w:bottom w:val="single" w:sz="4" w:space="0" w:color="auto"/>
            </w:tcBorders>
          </w:tcPr>
          <w:p w14:paraId="0677EA00" w14:textId="2525A0F2" w:rsidR="00280B46" w:rsidRDefault="00744EA0" w:rsidP="00B63CBA">
            <w:pPr>
              <w:pStyle w:val="BodyText"/>
            </w:pPr>
            <w:r>
              <w:t>121 - Software-Ergonomie</w:t>
            </w:r>
          </w:p>
        </w:tc>
      </w:tr>
      <w:tr w:rsidR="00280B46" w:rsidRPr="00280B46" w14:paraId="11FB4A3A" w14:textId="77777777" w:rsidTr="00B63CBA">
        <w:tc>
          <w:tcPr>
            <w:tcW w:w="9628" w:type="dxa"/>
            <w:gridSpan w:val="2"/>
            <w:tcBorders>
              <w:bottom w:val="nil"/>
            </w:tcBorders>
          </w:tcPr>
          <w:p w14:paraId="028A62C1" w14:textId="77777777" w:rsidR="00280B46" w:rsidRPr="00280B46" w:rsidRDefault="00280B46" w:rsidP="00B63CBA">
            <w:pPr>
              <w:pStyle w:val="BodyText"/>
              <w:rPr>
                <w:i/>
                <w:iCs/>
                <w:color w:val="949EAA"/>
                <w:u w:val="single"/>
              </w:rPr>
            </w:pPr>
            <w:r w:rsidRPr="00280B46">
              <w:rPr>
                <w:i/>
                <w:iCs/>
                <w:color w:val="949EAA"/>
                <w:u w:val="single"/>
              </w:rPr>
              <w:t>Definition (Leitfrage)</w:t>
            </w:r>
          </w:p>
        </w:tc>
      </w:tr>
      <w:tr w:rsidR="00280B46" w14:paraId="79522A29" w14:textId="77777777" w:rsidTr="00B63CBA">
        <w:tc>
          <w:tcPr>
            <w:tcW w:w="9628" w:type="dxa"/>
            <w:gridSpan w:val="2"/>
            <w:tcBorders>
              <w:top w:val="nil"/>
            </w:tcBorders>
          </w:tcPr>
          <w:p w14:paraId="705B4AD1" w14:textId="691231B7" w:rsidR="00280B46" w:rsidRDefault="00744EA0" w:rsidP="00B63CBA">
            <w:pPr>
              <w:pStyle w:val="BodyText"/>
            </w:pPr>
            <w:r>
              <w:t>Ist die nötige Benutzerfreundlichkeit/SW-Ergonomie implementiert?</w:t>
            </w:r>
          </w:p>
        </w:tc>
      </w:tr>
      <w:tr w:rsidR="00280B46" w:rsidRPr="00280B46" w14:paraId="169F10EE" w14:textId="77777777" w:rsidTr="00B63CBA">
        <w:tc>
          <w:tcPr>
            <w:tcW w:w="4814" w:type="dxa"/>
            <w:tcBorders>
              <w:bottom w:val="nil"/>
            </w:tcBorders>
          </w:tcPr>
          <w:p w14:paraId="60285902" w14:textId="77777777" w:rsidR="00280B46" w:rsidRPr="00280B46" w:rsidRDefault="00280B46" w:rsidP="00B63CBA">
            <w:pPr>
              <w:pStyle w:val="BodyText"/>
              <w:rPr>
                <w:i/>
                <w:iCs/>
                <w:color w:val="949EAA"/>
                <w:u w:val="single"/>
              </w:rPr>
            </w:pPr>
            <w:r w:rsidRPr="00280B46">
              <w:rPr>
                <w:i/>
                <w:iCs/>
                <w:color w:val="949EAA"/>
                <w:u w:val="single"/>
              </w:rPr>
              <w:t>Gütestufe 3</w:t>
            </w:r>
          </w:p>
        </w:tc>
        <w:tc>
          <w:tcPr>
            <w:tcW w:w="4814" w:type="dxa"/>
            <w:tcBorders>
              <w:bottom w:val="nil"/>
            </w:tcBorders>
          </w:tcPr>
          <w:p w14:paraId="06EB9425" w14:textId="77777777" w:rsidR="00280B46" w:rsidRPr="00280B46" w:rsidRDefault="00280B46" w:rsidP="00B63CBA">
            <w:pPr>
              <w:pStyle w:val="BodyText"/>
              <w:rPr>
                <w:i/>
                <w:iCs/>
                <w:color w:val="949EAA"/>
                <w:u w:val="single"/>
              </w:rPr>
            </w:pPr>
            <w:r w:rsidRPr="00280B46">
              <w:rPr>
                <w:i/>
                <w:iCs/>
                <w:color w:val="949EAA"/>
                <w:u w:val="single"/>
              </w:rPr>
              <w:t>Gütestufe 2</w:t>
            </w:r>
          </w:p>
        </w:tc>
      </w:tr>
      <w:tr w:rsidR="00280B46" w14:paraId="55FF781B" w14:textId="77777777" w:rsidTr="00B63CBA">
        <w:tc>
          <w:tcPr>
            <w:tcW w:w="4814" w:type="dxa"/>
            <w:tcBorders>
              <w:top w:val="nil"/>
              <w:bottom w:val="single" w:sz="4" w:space="0" w:color="auto"/>
            </w:tcBorders>
          </w:tcPr>
          <w:p w14:paraId="5557C78B" w14:textId="77777777" w:rsidR="00744EA0" w:rsidRDefault="00744EA0" w:rsidP="00744EA0">
            <w:pPr>
              <w:pStyle w:val="BodyText"/>
              <w:spacing w:line="227" w:lineRule="exact"/>
            </w:pPr>
            <w:r>
              <w:t>GUI-Elemente sind</w:t>
            </w:r>
          </w:p>
          <w:p w14:paraId="238F1489" w14:textId="77777777" w:rsidR="00744EA0" w:rsidRDefault="00744EA0" w:rsidP="00744EA0">
            <w:pPr>
              <w:pStyle w:val="BodyText"/>
              <w:spacing w:line="227" w:lineRule="exact"/>
            </w:pPr>
            <w:r>
              <w:t>-der Funktion entsprechend gewählt</w:t>
            </w:r>
          </w:p>
          <w:p w14:paraId="43139AF8" w14:textId="77777777" w:rsidR="00744EA0" w:rsidRDefault="00744EA0" w:rsidP="00744EA0">
            <w:pPr>
              <w:pStyle w:val="BodyText"/>
              <w:spacing w:line="227" w:lineRule="exact"/>
            </w:pPr>
            <w:r>
              <w:t>-verständlich beschriftet</w:t>
            </w:r>
          </w:p>
          <w:p w14:paraId="622CF5B5" w14:textId="77777777" w:rsidR="00744EA0" w:rsidRDefault="00744EA0" w:rsidP="00744EA0">
            <w:pPr>
              <w:pStyle w:val="BodyText"/>
              <w:spacing w:line="227" w:lineRule="exact"/>
            </w:pPr>
            <w:r>
              <w:t>-sinnvoll gruppiert und</w:t>
            </w:r>
          </w:p>
          <w:p w14:paraId="6F594ADB" w14:textId="71DB03E2" w:rsidR="00280B46" w:rsidRDefault="00744EA0" w:rsidP="00744EA0">
            <w:pPr>
              <w:pStyle w:val="BodyText"/>
            </w:pPr>
            <w:r>
              <w:t>-korrekt angewendet.</w:t>
            </w:r>
          </w:p>
        </w:tc>
        <w:tc>
          <w:tcPr>
            <w:tcW w:w="4814" w:type="dxa"/>
            <w:tcBorders>
              <w:top w:val="nil"/>
              <w:bottom w:val="single" w:sz="4" w:space="0" w:color="auto"/>
            </w:tcBorders>
          </w:tcPr>
          <w:p w14:paraId="4F99AFF0" w14:textId="5E6A9EB9" w:rsidR="00280B46" w:rsidRDefault="00744EA0" w:rsidP="00B63CBA">
            <w:pPr>
              <w:pStyle w:val="BodyText"/>
            </w:pPr>
            <w:r>
              <w:t>Alle Bewertungspunkte sind weitgehend erfüllt.</w:t>
            </w:r>
          </w:p>
        </w:tc>
      </w:tr>
      <w:tr w:rsidR="00280B46" w:rsidRPr="00280B46" w14:paraId="43F89E14" w14:textId="77777777" w:rsidTr="00B63CBA">
        <w:tc>
          <w:tcPr>
            <w:tcW w:w="4814" w:type="dxa"/>
            <w:tcBorders>
              <w:bottom w:val="nil"/>
            </w:tcBorders>
          </w:tcPr>
          <w:p w14:paraId="44AF8F8E" w14:textId="77777777" w:rsidR="00280B46" w:rsidRPr="00280B46" w:rsidRDefault="00280B46" w:rsidP="00B63CBA">
            <w:pPr>
              <w:pStyle w:val="BodyText"/>
              <w:rPr>
                <w:i/>
                <w:iCs/>
                <w:color w:val="949EAA"/>
                <w:u w:val="single"/>
              </w:rPr>
            </w:pPr>
            <w:r w:rsidRPr="00280B46">
              <w:rPr>
                <w:i/>
                <w:iCs/>
                <w:color w:val="949EAA"/>
                <w:u w:val="single"/>
              </w:rPr>
              <w:t>Gütestufe 1</w:t>
            </w:r>
          </w:p>
        </w:tc>
        <w:tc>
          <w:tcPr>
            <w:tcW w:w="4814" w:type="dxa"/>
            <w:tcBorders>
              <w:bottom w:val="nil"/>
            </w:tcBorders>
          </w:tcPr>
          <w:p w14:paraId="1E231C12" w14:textId="77777777" w:rsidR="00280B46" w:rsidRPr="00280B46" w:rsidRDefault="00280B46" w:rsidP="00B63CBA">
            <w:pPr>
              <w:pStyle w:val="BodyText"/>
              <w:rPr>
                <w:i/>
                <w:iCs/>
                <w:color w:val="949EAA"/>
                <w:u w:val="single"/>
              </w:rPr>
            </w:pPr>
            <w:r w:rsidRPr="00280B46">
              <w:rPr>
                <w:i/>
                <w:iCs/>
                <w:color w:val="949EAA"/>
                <w:u w:val="single"/>
              </w:rPr>
              <w:t>Gütestufe 0</w:t>
            </w:r>
          </w:p>
        </w:tc>
      </w:tr>
      <w:tr w:rsidR="00280B46" w14:paraId="7865A652" w14:textId="77777777" w:rsidTr="00F82662">
        <w:tc>
          <w:tcPr>
            <w:tcW w:w="4814" w:type="dxa"/>
            <w:tcBorders>
              <w:top w:val="nil"/>
              <w:bottom w:val="nil"/>
            </w:tcBorders>
          </w:tcPr>
          <w:p w14:paraId="33D5404E" w14:textId="22D6DB7B" w:rsidR="00280B46" w:rsidRDefault="00F82662" w:rsidP="00B63CBA">
            <w:pPr>
              <w:pStyle w:val="BodyText"/>
            </w:pPr>
            <w:r>
              <w:t>Es sind bei jedem Bewertungspunkt nur Ansätze vorhanden, oder: es sind ein bis zwei Bewertungspunkte gar nicht erkennbar.</w:t>
            </w:r>
          </w:p>
        </w:tc>
        <w:tc>
          <w:tcPr>
            <w:tcW w:w="4814" w:type="dxa"/>
            <w:tcBorders>
              <w:top w:val="nil"/>
              <w:bottom w:val="nil"/>
            </w:tcBorders>
          </w:tcPr>
          <w:p w14:paraId="1710BE6A" w14:textId="56B9FB1A" w:rsidR="00280B46" w:rsidRDefault="00F82662" w:rsidP="00B63CBA">
            <w:pPr>
              <w:pStyle w:val="BodyText"/>
            </w:pPr>
            <w:r>
              <w:t>Die Benutzerfreundlichkeit ist mangelhaft.</w:t>
            </w:r>
          </w:p>
        </w:tc>
      </w:tr>
      <w:tr w:rsidR="00F82662" w14:paraId="31D47B10" w14:textId="77777777" w:rsidTr="00F82662">
        <w:tc>
          <w:tcPr>
            <w:tcW w:w="4814" w:type="dxa"/>
            <w:tcBorders>
              <w:top w:val="nil"/>
              <w:bottom w:val="nil"/>
            </w:tcBorders>
          </w:tcPr>
          <w:p w14:paraId="34C17794" w14:textId="6484B377" w:rsidR="00F82662" w:rsidRDefault="00F82662" w:rsidP="00B63CBA">
            <w:pPr>
              <w:pStyle w:val="BodyText"/>
            </w:pPr>
          </w:p>
        </w:tc>
        <w:tc>
          <w:tcPr>
            <w:tcW w:w="4814" w:type="dxa"/>
            <w:tcBorders>
              <w:top w:val="nil"/>
              <w:bottom w:val="nil"/>
            </w:tcBorders>
          </w:tcPr>
          <w:p w14:paraId="7D153663" w14:textId="77777777" w:rsidR="00F82662" w:rsidRDefault="00F82662" w:rsidP="00B63CBA">
            <w:pPr>
              <w:pStyle w:val="BodyText"/>
            </w:pPr>
          </w:p>
        </w:tc>
      </w:tr>
      <w:tr w:rsidR="00F82662" w14:paraId="4C63B792" w14:textId="77777777" w:rsidTr="00B63CBA">
        <w:tc>
          <w:tcPr>
            <w:tcW w:w="4814" w:type="dxa"/>
            <w:tcBorders>
              <w:top w:val="nil"/>
              <w:bottom w:val="single" w:sz="4" w:space="0" w:color="auto"/>
            </w:tcBorders>
          </w:tcPr>
          <w:p w14:paraId="736F4E6D" w14:textId="3275C1D1" w:rsidR="00F82662" w:rsidRDefault="00F82662" w:rsidP="00B63CBA">
            <w:pPr>
              <w:pStyle w:val="BodyText"/>
            </w:pPr>
          </w:p>
        </w:tc>
        <w:tc>
          <w:tcPr>
            <w:tcW w:w="4814" w:type="dxa"/>
            <w:tcBorders>
              <w:top w:val="nil"/>
              <w:bottom w:val="single" w:sz="4" w:space="0" w:color="auto"/>
            </w:tcBorders>
          </w:tcPr>
          <w:p w14:paraId="102090E7" w14:textId="77777777" w:rsidR="00F82662" w:rsidRDefault="00F82662" w:rsidP="00B63CBA">
            <w:pPr>
              <w:pStyle w:val="BodyText"/>
            </w:pPr>
          </w:p>
        </w:tc>
      </w:tr>
      <w:tr w:rsidR="00F82662" w14:paraId="0ECFDC01" w14:textId="77777777" w:rsidTr="00B63CBA">
        <w:tc>
          <w:tcPr>
            <w:tcW w:w="4814" w:type="dxa"/>
            <w:tcBorders>
              <w:top w:val="nil"/>
              <w:bottom w:val="single" w:sz="4" w:space="0" w:color="auto"/>
            </w:tcBorders>
          </w:tcPr>
          <w:p w14:paraId="52BAAA52" w14:textId="77777777" w:rsidR="00F82662" w:rsidRDefault="00F82662" w:rsidP="00B63CBA">
            <w:pPr>
              <w:pStyle w:val="BodyText"/>
            </w:pPr>
          </w:p>
          <w:p w14:paraId="42B27FED" w14:textId="7A1D57B5" w:rsidR="00F82662" w:rsidRDefault="00F82662" w:rsidP="00B63CBA">
            <w:pPr>
              <w:pStyle w:val="BodyText"/>
            </w:pPr>
          </w:p>
        </w:tc>
        <w:tc>
          <w:tcPr>
            <w:tcW w:w="4814" w:type="dxa"/>
            <w:tcBorders>
              <w:top w:val="nil"/>
              <w:bottom w:val="single" w:sz="4" w:space="0" w:color="auto"/>
            </w:tcBorders>
          </w:tcPr>
          <w:p w14:paraId="54E275D9" w14:textId="77777777" w:rsidR="00F82662" w:rsidRDefault="00F82662" w:rsidP="00B63CBA">
            <w:pPr>
              <w:pStyle w:val="BodyText"/>
            </w:pPr>
          </w:p>
        </w:tc>
      </w:tr>
    </w:tbl>
    <w:tbl>
      <w:tblPr>
        <w:tblStyle w:val="TableGrid"/>
        <w:tblpPr w:leftFromText="180" w:rightFromText="180" w:vertAnchor="text" w:horzAnchor="margin" w:tblpY="548"/>
        <w:tblW w:w="0" w:type="auto"/>
        <w:tblLook w:val="04A0" w:firstRow="1" w:lastRow="0" w:firstColumn="1" w:lastColumn="0" w:noHBand="0" w:noVBand="1"/>
      </w:tblPr>
      <w:tblGrid>
        <w:gridCol w:w="4814"/>
        <w:gridCol w:w="4814"/>
      </w:tblGrid>
      <w:tr w:rsidR="00F82662" w:rsidRPr="00280B46" w14:paraId="5662BDF8" w14:textId="77777777" w:rsidTr="00F82662">
        <w:tc>
          <w:tcPr>
            <w:tcW w:w="9628" w:type="dxa"/>
            <w:gridSpan w:val="2"/>
            <w:tcBorders>
              <w:bottom w:val="nil"/>
            </w:tcBorders>
          </w:tcPr>
          <w:p w14:paraId="3664DC43" w14:textId="77777777" w:rsidR="00F82662" w:rsidRPr="00280B46" w:rsidRDefault="00F82662" w:rsidP="00F82662">
            <w:pPr>
              <w:pStyle w:val="BodyText"/>
              <w:rPr>
                <w:u w:val="single"/>
              </w:rPr>
            </w:pPr>
            <w:r w:rsidRPr="00280B46">
              <w:rPr>
                <w:i/>
                <w:iCs/>
                <w:color w:val="949EAA"/>
                <w:u w:val="single"/>
              </w:rPr>
              <w:lastRenderedPageBreak/>
              <w:t>Bezeichnung</w:t>
            </w:r>
          </w:p>
        </w:tc>
      </w:tr>
      <w:tr w:rsidR="00F82662" w14:paraId="28977390" w14:textId="77777777" w:rsidTr="00F82662">
        <w:tc>
          <w:tcPr>
            <w:tcW w:w="9628" w:type="dxa"/>
            <w:gridSpan w:val="2"/>
            <w:tcBorders>
              <w:top w:val="nil"/>
              <w:bottom w:val="single" w:sz="4" w:space="0" w:color="auto"/>
            </w:tcBorders>
          </w:tcPr>
          <w:p w14:paraId="251EC5D0" w14:textId="77777777" w:rsidR="00F82662" w:rsidRDefault="00F82662" w:rsidP="00F82662">
            <w:pPr>
              <w:pStyle w:val="BodyText"/>
            </w:pPr>
            <w:r>
              <w:t>194 - Plausibilisierung der Benutzer-Eingaben</w:t>
            </w:r>
          </w:p>
        </w:tc>
      </w:tr>
      <w:tr w:rsidR="00F82662" w:rsidRPr="00280B46" w14:paraId="0AD65797" w14:textId="77777777" w:rsidTr="00F82662">
        <w:tc>
          <w:tcPr>
            <w:tcW w:w="9628" w:type="dxa"/>
            <w:gridSpan w:val="2"/>
            <w:tcBorders>
              <w:bottom w:val="nil"/>
            </w:tcBorders>
          </w:tcPr>
          <w:p w14:paraId="55391B3A" w14:textId="77777777" w:rsidR="00F82662" w:rsidRPr="00280B46" w:rsidRDefault="00F82662" w:rsidP="00F82662">
            <w:pPr>
              <w:pStyle w:val="BodyText"/>
              <w:rPr>
                <w:i/>
                <w:iCs/>
                <w:color w:val="949EAA"/>
                <w:u w:val="single"/>
              </w:rPr>
            </w:pPr>
            <w:r w:rsidRPr="00280B46">
              <w:rPr>
                <w:i/>
                <w:iCs/>
                <w:color w:val="949EAA"/>
                <w:u w:val="single"/>
              </w:rPr>
              <w:t>Definition (Leitfrage)</w:t>
            </w:r>
          </w:p>
        </w:tc>
      </w:tr>
      <w:tr w:rsidR="00F82662" w14:paraId="5FD25734" w14:textId="77777777" w:rsidTr="00F82662">
        <w:tc>
          <w:tcPr>
            <w:tcW w:w="9628" w:type="dxa"/>
            <w:gridSpan w:val="2"/>
            <w:tcBorders>
              <w:top w:val="nil"/>
            </w:tcBorders>
          </w:tcPr>
          <w:p w14:paraId="5BEAF553" w14:textId="77777777" w:rsidR="00F82662" w:rsidRDefault="00F82662" w:rsidP="00F82662">
            <w:pPr>
              <w:pStyle w:val="BodyText"/>
            </w:pPr>
            <w:r>
              <w:t>Werden die Eingaben des Benutzers überprüft?</w:t>
            </w:r>
          </w:p>
        </w:tc>
      </w:tr>
      <w:tr w:rsidR="00F82662" w:rsidRPr="00280B46" w14:paraId="50D0339C" w14:textId="77777777" w:rsidTr="00F82662">
        <w:tc>
          <w:tcPr>
            <w:tcW w:w="4814" w:type="dxa"/>
            <w:tcBorders>
              <w:bottom w:val="nil"/>
            </w:tcBorders>
          </w:tcPr>
          <w:p w14:paraId="23684EDE" w14:textId="77777777" w:rsidR="00F82662" w:rsidRPr="00280B46" w:rsidRDefault="00F82662" w:rsidP="00F82662">
            <w:pPr>
              <w:pStyle w:val="BodyText"/>
              <w:rPr>
                <w:i/>
                <w:iCs/>
                <w:color w:val="949EAA"/>
                <w:u w:val="single"/>
              </w:rPr>
            </w:pPr>
            <w:r w:rsidRPr="00280B46">
              <w:rPr>
                <w:i/>
                <w:iCs/>
                <w:color w:val="949EAA"/>
                <w:u w:val="single"/>
              </w:rPr>
              <w:t>Gütestufe 3</w:t>
            </w:r>
          </w:p>
        </w:tc>
        <w:tc>
          <w:tcPr>
            <w:tcW w:w="4814" w:type="dxa"/>
            <w:tcBorders>
              <w:bottom w:val="nil"/>
            </w:tcBorders>
          </w:tcPr>
          <w:p w14:paraId="73A6607B" w14:textId="77777777" w:rsidR="00F82662" w:rsidRPr="00280B46" w:rsidRDefault="00F82662" w:rsidP="00F82662">
            <w:pPr>
              <w:pStyle w:val="BodyText"/>
              <w:rPr>
                <w:i/>
                <w:iCs/>
                <w:color w:val="949EAA"/>
                <w:u w:val="single"/>
              </w:rPr>
            </w:pPr>
            <w:r w:rsidRPr="00280B46">
              <w:rPr>
                <w:i/>
                <w:iCs/>
                <w:color w:val="949EAA"/>
                <w:u w:val="single"/>
              </w:rPr>
              <w:t>Gütestufe 2</w:t>
            </w:r>
          </w:p>
        </w:tc>
      </w:tr>
      <w:tr w:rsidR="00F82662" w14:paraId="0EBD7E1F" w14:textId="77777777" w:rsidTr="00F82662">
        <w:tc>
          <w:tcPr>
            <w:tcW w:w="4814" w:type="dxa"/>
            <w:tcBorders>
              <w:top w:val="nil"/>
              <w:bottom w:val="single" w:sz="4" w:space="0" w:color="auto"/>
            </w:tcBorders>
          </w:tcPr>
          <w:p w14:paraId="5E58DB49" w14:textId="77777777" w:rsidR="00F82662" w:rsidRDefault="00F82662" w:rsidP="00F82662">
            <w:pPr>
              <w:pStyle w:val="BodyText"/>
            </w:pPr>
            <w:r>
              <w:t>Alle Eingabefelder werden überprüft. Es ist eindeutig gekennzeichnet, welche Felder Pflichtfelder sind. Für den Benutzer ist ersichtlich, welche Wertebereiche zulässig sind. Findet die Plausibilisierung eine Fehleingabe, so wird der Benutzer mit konkreten Hinweisen geführt, das entsprechende Feld wird aktiviert.</w:t>
            </w:r>
          </w:p>
        </w:tc>
        <w:tc>
          <w:tcPr>
            <w:tcW w:w="4814" w:type="dxa"/>
            <w:tcBorders>
              <w:top w:val="nil"/>
              <w:bottom w:val="single" w:sz="4" w:space="0" w:color="auto"/>
            </w:tcBorders>
          </w:tcPr>
          <w:p w14:paraId="11E163C7" w14:textId="77777777" w:rsidR="00F82662" w:rsidRDefault="00F82662" w:rsidP="00F82662">
            <w:pPr>
              <w:pStyle w:val="BodyText"/>
            </w:pPr>
            <w:r>
              <w:t>Plausibilisierung findet statt, Feedback an Benutzer ist mangelhaft/nicht eindeutig/unvollständig. Nur korrekte Daten werden übermittelt.</w:t>
            </w:r>
          </w:p>
        </w:tc>
      </w:tr>
      <w:tr w:rsidR="00F82662" w:rsidRPr="00280B46" w14:paraId="77173718" w14:textId="77777777" w:rsidTr="00F82662">
        <w:tc>
          <w:tcPr>
            <w:tcW w:w="4814" w:type="dxa"/>
            <w:tcBorders>
              <w:bottom w:val="nil"/>
            </w:tcBorders>
          </w:tcPr>
          <w:p w14:paraId="169C20EA" w14:textId="77777777" w:rsidR="00F82662" w:rsidRPr="00280B46" w:rsidRDefault="00F82662" w:rsidP="00F82662">
            <w:pPr>
              <w:pStyle w:val="BodyText"/>
              <w:rPr>
                <w:i/>
                <w:iCs/>
                <w:color w:val="949EAA"/>
                <w:u w:val="single"/>
              </w:rPr>
            </w:pPr>
            <w:r w:rsidRPr="00280B46">
              <w:rPr>
                <w:i/>
                <w:iCs/>
                <w:color w:val="949EAA"/>
                <w:u w:val="single"/>
              </w:rPr>
              <w:t>Gütestufe 1</w:t>
            </w:r>
          </w:p>
        </w:tc>
        <w:tc>
          <w:tcPr>
            <w:tcW w:w="4814" w:type="dxa"/>
            <w:tcBorders>
              <w:bottom w:val="nil"/>
            </w:tcBorders>
          </w:tcPr>
          <w:p w14:paraId="7EA76694" w14:textId="77777777" w:rsidR="00F82662" w:rsidRPr="00280B46" w:rsidRDefault="00F82662" w:rsidP="00F82662">
            <w:pPr>
              <w:pStyle w:val="BodyText"/>
              <w:rPr>
                <w:i/>
                <w:iCs/>
                <w:color w:val="949EAA"/>
                <w:u w:val="single"/>
              </w:rPr>
            </w:pPr>
            <w:r w:rsidRPr="00280B46">
              <w:rPr>
                <w:i/>
                <w:iCs/>
                <w:color w:val="949EAA"/>
                <w:u w:val="single"/>
              </w:rPr>
              <w:t>Gütestufe 0</w:t>
            </w:r>
          </w:p>
        </w:tc>
      </w:tr>
      <w:tr w:rsidR="00F82662" w14:paraId="170F9BA0" w14:textId="77777777" w:rsidTr="00F82662">
        <w:tc>
          <w:tcPr>
            <w:tcW w:w="4814" w:type="dxa"/>
            <w:tcBorders>
              <w:top w:val="nil"/>
              <w:bottom w:val="single" w:sz="4" w:space="0" w:color="auto"/>
            </w:tcBorders>
          </w:tcPr>
          <w:p w14:paraId="50A99352" w14:textId="77777777" w:rsidR="00F82662" w:rsidRDefault="00F82662" w:rsidP="00F82662">
            <w:pPr>
              <w:pStyle w:val="BodyText"/>
            </w:pPr>
            <w:r>
              <w:t>Eingaben werden plausibilisiert, aber bei Fehlern oder fehlenden Eingaben sind die bisher gemachten Eingaben verloren oder die fehlerhaften Eingaben werden trotzdem übermittelt.Oder: es werden nicht alle Eingaben ueberprueft, welche ueberprueft werden sollten.</w:t>
            </w:r>
          </w:p>
        </w:tc>
        <w:tc>
          <w:tcPr>
            <w:tcW w:w="4814" w:type="dxa"/>
            <w:tcBorders>
              <w:top w:val="nil"/>
              <w:bottom w:val="single" w:sz="4" w:space="0" w:color="auto"/>
            </w:tcBorders>
          </w:tcPr>
          <w:p w14:paraId="14859785" w14:textId="77777777" w:rsidR="00F82662" w:rsidRDefault="00F82662" w:rsidP="00F82662">
            <w:pPr>
              <w:pStyle w:val="BodyText"/>
            </w:pPr>
            <w:r>
              <w:t>Es findet keine Plausibilisierung statt.</w:t>
            </w:r>
          </w:p>
          <w:p w14:paraId="64127DEA" w14:textId="77777777" w:rsidR="00F82662" w:rsidRDefault="00F82662" w:rsidP="00F82662"/>
          <w:p w14:paraId="3475677B" w14:textId="77777777" w:rsidR="00F82662" w:rsidRPr="00F82662" w:rsidRDefault="00F82662" w:rsidP="00F82662">
            <w:pPr>
              <w:tabs>
                <w:tab w:val="left" w:pos="1185"/>
              </w:tabs>
            </w:pPr>
            <w:r>
              <w:tab/>
            </w:r>
          </w:p>
        </w:tc>
      </w:tr>
    </w:tbl>
    <w:p w14:paraId="6EAA925F" w14:textId="77777777" w:rsidR="00280B46" w:rsidRDefault="00280B46" w:rsidP="00280B46">
      <w:pPr>
        <w:pStyle w:val="ListNumber"/>
      </w:pPr>
      <w:r w:rsidRPr="00280B46">
        <w:t>Individuelle</w:t>
      </w:r>
      <w:r>
        <w:t>s</w:t>
      </w:r>
      <w:r w:rsidRPr="00280B46">
        <w:t xml:space="preserve"> Bewertungskriter</w:t>
      </w:r>
      <w:r>
        <w:t>ium</w:t>
      </w:r>
    </w:p>
    <w:p w14:paraId="439D0C66" w14:textId="77777777" w:rsidR="005F543F" w:rsidRPr="005F543F" w:rsidRDefault="005F543F" w:rsidP="005F543F">
      <w:pPr>
        <w:pStyle w:val="Heading2"/>
      </w:pPr>
      <w:r>
        <w:t>Mittel und Methoden</w:t>
      </w:r>
    </w:p>
    <w:p w14:paraId="36CA8486" w14:textId="77777777" w:rsidR="00F82662" w:rsidRPr="00F82662" w:rsidRDefault="00F82662" w:rsidP="00F82662">
      <w:pPr>
        <w:pStyle w:val="Heading2"/>
        <w:rPr>
          <w:b w:val="0"/>
          <w:color w:val="auto"/>
          <w:szCs w:val="18"/>
        </w:rPr>
      </w:pPr>
      <w:r w:rsidRPr="00F82662">
        <w:rPr>
          <w:b w:val="0"/>
          <w:color w:val="auto"/>
          <w:szCs w:val="18"/>
        </w:rPr>
        <w:t>Das Modul findet hauptsächlich in der Berufsbildung der Siemens statt. Ich werde meinen eigenen Laptop verwenden. Ich entwickle mit folgenden Programmen: Visual Studio Code, Visual</w:t>
      </w:r>
    </w:p>
    <w:p w14:paraId="1D388112" w14:textId="77777777" w:rsidR="00F82662" w:rsidRDefault="00F82662" w:rsidP="00F82662">
      <w:pPr>
        <w:pStyle w:val="Heading2"/>
        <w:rPr>
          <w:b w:val="0"/>
          <w:color w:val="auto"/>
          <w:szCs w:val="18"/>
        </w:rPr>
      </w:pPr>
      <w:r w:rsidRPr="00F82662">
        <w:rPr>
          <w:b w:val="0"/>
          <w:color w:val="auto"/>
          <w:szCs w:val="18"/>
        </w:rPr>
        <w:t>Studio und Versionierung mit GitHub.</w:t>
      </w:r>
    </w:p>
    <w:p w14:paraId="1E55E097" w14:textId="00B790BE" w:rsidR="005F543F" w:rsidRDefault="005F543F" w:rsidP="00F82662">
      <w:pPr>
        <w:pStyle w:val="Heading2"/>
      </w:pPr>
      <w:r>
        <w:t>Vorkenntnisse</w:t>
      </w:r>
    </w:p>
    <w:p w14:paraId="0387DFB3" w14:textId="77777777" w:rsidR="00F82662" w:rsidRDefault="00F82662" w:rsidP="00F82662">
      <w:pPr>
        <w:pStyle w:val="BodyText"/>
      </w:pPr>
      <w:r>
        <w:t>- Backend + API erstellt mit .NET Core</w:t>
      </w:r>
    </w:p>
    <w:p w14:paraId="5F95B8D3" w14:textId="3A397147" w:rsidR="005F543F" w:rsidRDefault="00F82662" w:rsidP="00F82662">
      <w:pPr>
        <w:pStyle w:val="BodyText"/>
      </w:pPr>
      <w:r>
        <w:t>- Objektorientierte Applikationen entwickelt</w:t>
      </w:r>
    </w:p>
    <w:p w14:paraId="0DE06ACB" w14:textId="77777777" w:rsidR="005F543F" w:rsidRDefault="005F543F" w:rsidP="005F543F">
      <w:pPr>
        <w:pStyle w:val="Heading2"/>
      </w:pPr>
      <w:r>
        <w:t>Vorarbeiten</w:t>
      </w:r>
    </w:p>
    <w:p w14:paraId="4F473474" w14:textId="77777777" w:rsidR="00F82662" w:rsidRDefault="00F82662" w:rsidP="005F543F">
      <w:pPr>
        <w:pStyle w:val="Heading2"/>
        <w:rPr>
          <w:b w:val="0"/>
          <w:color w:val="auto"/>
          <w:szCs w:val="18"/>
        </w:rPr>
      </w:pPr>
      <w:r w:rsidRPr="00F82662">
        <w:rPr>
          <w:b w:val="0"/>
          <w:color w:val="auto"/>
          <w:szCs w:val="18"/>
        </w:rPr>
        <w:t xml:space="preserve">- Aufgabenstellung wurde erstellt </w:t>
      </w:r>
    </w:p>
    <w:p w14:paraId="6E5BCE1D" w14:textId="4C074DF9" w:rsidR="00F82662" w:rsidRPr="00F82662" w:rsidRDefault="00F82662" w:rsidP="005F543F">
      <w:pPr>
        <w:pStyle w:val="Heading2"/>
        <w:rPr>
          <w:b w:val="0"/>
          <w:color w:val="auto"/>
          <w:szCs w:val="18"/>
        </w:rPr>
      </w:pPr>
      <w:r w:rsidRPr="00F82662">
        <w:rPr>
          <w:b w:val="0"/>
          <w:color w:val="auto"/>
          <w:szCs w:val="18"/>
        </w:rPr>
        <w:t xml:space="preserve">- Informationen und Fragen über den Ablauf wurden geklärt und ausgetauscht </w:t>
      </w:r>
    </w:p>
    <w:p w14:paraId="0CEDF56E" w14:textId="61434FDD" w:rsidR="005F543F" w:rsidRDefault="005F543F" w:rsidP="005F543F">
      <w:pPr>
        <w:pStyle w:val="Heading2"/>
      </w:pPr>
      <w:r>
        <w:t>Neue Lerninhalte</w:t>
      </w:r>
    </w:p>
    <w:p w14:paraId="568F81B4" w14:textId="77777777" w:rsidR="00F82662" w:rsidRPr="00F82662" w:rsidRDefault="00F82662" w:rsidP="00F82662">
      <w:pPr>
        <w:pStyle w:val="Heading2"/>
        <w:rPr>
          <w:b w:val="0"/>
          <w:color w:val="auto"/>
          <w:szCs w:val="18"/>
        </w:rPr>
      </w:pPr>
      <w:r w:rsidRPr="00F82662">
        <w:rPr>
          <w:b w:val="0"/>
          <w:color w:val="auto"/>
          <w:szCs w:val="18"/>
        </w:rPr>
        <w:t>- Ergonomisches UI entwickeln</w:t>
      </w:r>
    </w:p>
    <w:p w14:paraId="04582CF2" w14:textId="77777777" w:rsidR="00F82662" w:rsidRDefault="00F82662" w:rsidP="00F82662">
      <w:pPr>
        <w:pStyle w:val="Heading2"/>
        <w:rPr>
          <w:b w:val="0"/>
          <w:color w:val="auto"/>
          <w:szCs w:val="18"/>
        </w:rPr>
      </w:pPr>
      <w:r w:rsidRPr="00F82662">
        <w:rPr>
          <w:b w:val="0"/>
          <w:color w:val="auto"/>
          <w:szCs w:val="18"/>
        </w:rPr>
        <w:lastRenderedPageBreak/>
        <w:t>- Vollständige Applikation mit Frontend, Backend und Datenbank alleine entwickeln</w:t>
      </w:r>
      <w:r w:rsidRPr="00F82662">
        <w:rPr>
          <w:b w:val="0"/>
          <w:color w:val="auto"/>
          <w:szCs w:val="18"/>
        </w:rPr>
        <w:cr/>
      </w:r>
    </w:p>
    <w:p w14:paraId="6A200215" w14:textId="4C2D63BD" w:rsidR="005F543F" w:rsidRPr="005F543F" w:rsidRDefault="005F543F" w:rsidP="00F82662">
      <w:pPr>
        <w:pStyle w:val="Heading2"/>
      </w:pPr>
      <w:r>
        <w:t>Arbeiten in den letzten 6 Monaten</w:t>
      </w:r>
    </w:p>
    <w:p w14:paraId="5CE85814" w14:textId="77777777" w:rsidR="00F82662" w:rsidRPr="00F82662" w:rsidRDefault="00F82662" w:rsidP="00F82662">
      <w:pPr>
        <w:pStyle w:val="Heading2"/>
        <w:rPr>
          <w:b w:val="0"/>
          <w:color w:val="auto"/>
          <w:szCs w:val="18"/>
        </w:rPr>
      </w:pPr>
      <w:r w:rsidRPr="00F82662">
        <w:rPr>
          <w:b w:val="0"/>
          <w:color w:val="auto"/>
          <w:szCs w:val="18"/>
        </w:rPr>
        <w:t>- Tunneltool mit JavaScript</w:t>
      </w:r>
    </w:p>
    <w:p w14:paraId="5887CDA8" w14:textId="77777777" w:rsidR="00F82662" w:rsidRPr="00F82662" w:rsidRDefault="00F82662" w:rsidP="00F82662">
      <w:pPr>
        <w:pStyle w:val="Heading2"/>
        <w:rPr>
          <w:b w:val="0"/>
          <w:color w:val="auto"/>
          <w:szCs w:val="18"/>
        </w:rPr>
      </w:pPr>
      <w:r w:rsidRPr="00F82662">
        <w:rPr>
          <w:b w:val="0"/>
          <w:color w:val="auto"/>
          <w:szCs w:val="18"/>
        </w:rPr>
        <w:t>- Einführung Cmake und C++</w:t>
      </w:r>
    </w:p>
    <w:p w14:paraId="6CE9906D" w14:textId="77777777" w:rsidR="00F82662" w:rsidRPr="00F82662" w:rsidRDefault="00F82662" w:rsidP="00F82662">
      <w:pPr>
        <w:pStyle w:val="Heading2"/>
        <w:rPr>
          <w:b w:val="0"/>
          <w:color w:val="auto"/>
          <w:szCs w:val="18"/>
        </w:rPr>
      </w:pPr>
      <w:r w:rsidRPr="00F82662">
        <w:rPr>
          <w:b w:val="0"/>
          <w:color w:val="auto"/>
          <w:szCs w:val="18"/>
        </w:rPr>
        <w:t>- API erstellt mit C# (.NET Core)</w:t>
      </w:r>
    </w:p>
    <w:p w14:paraId="5001375E" w14:textId="77777777" w:rsidR="00F82662" w:rsidRDefault="00F82662" w:rsidP="00F82662">
      <w:pPr>
        <w:pStyle w:val="Heading2"/>
        <w:rPr>
          <w:b w:val="0"/>
          <w:color w:val="auto"/>
          <w:szCs w:val="18"/>
        </w:rPr>
      </w:pPr>
      <w:r w:rsidRPr="00F82662">
        <w:rPr>
          <w:b w:val="0"/>
          <w:color w:val="auto"/>
          <w:szCs w:val="18"/>
        </w:rPr>
        <w:t>- Automatisierte Tests schreiben</w:t>
      </w:r>
      <w:r w:rsidRPr="00F82662">
        <w:rPr>
          <w:b w:val="0"/>
          <w:color w:val="auto"/>
          <w:szCs w:val="18"/>
        </w:rPr>
        <w:cr/>
      </w:r>
    </w:p>
    <w:p w14:paraId="430ABAC4" w14:textId="1293ED3F" w:rsidR="005F543F" w:rsidRDefault="005F543F" w:rsidP="00F82662">
      <w:pPr>
        <w:pStyle w:val="Heading2"/>
      </w:pPr>
      <w:r>
        <w:t>Tage, an welchen an der Facharbeit gearbeitet wird</w:t>
      </w:r>
    </w:p>
    <w:p w14:paraId="0DABC1C1" w14:textId="77777777" w:rsidR="00B804DE" w:rsidRDefault="00535762" w:rsidP="00C00076">
      <w:pPr>
        <w:pStyle w:val="BodyText"/>
      </w:pPr>
      <w:r>
        <w:t>14</w:t>
      </w:r>
      <w:r w:rsidR="00E94F76">
        <w:t>.</w:t>
      </w:r>
      <w:r>
        <w:t>-15</w:t>
      </w:r>
      <w:r w:rsidR="00B804DE">
        <w:t xml:space="preserve">. </w:t>
      </w:r>
      <w:r w:rsidR="00C912E7">
        <w:t>+</w:t>
      </w:r>
      <w:r w:rsidR="00B804DE">
        <w:t xml:space="preserve"> </w:t>
      </w:r>
      <w:r>
        <w:t>17</w:t>
      </w:r>
      <w:r w:rsidR="00C912E7">
        <w:t xml:space="preserve">. + </w:t>
      </w:r>
      <w:r>
        <w:t>21.-22</w:t>
      </w:r>
      <w:r w:rsidR="00C912E7">
        <w:t xml:space="preserve">. + </w:t>
      </w:r>
      <w:r>
        <w:t>24. März</w:t>
      </w:r>
      <w:r w:rsidR="00E05EF4">
        <w:t xml:space="preserve"> </w:t>
      </w:r>
      <w:r>
        <w:t>2023</w:t>
      </w:r>
      <w:r w:rsidR="00E05EF4">
        <w:t xml:space="preserve">(5 ½ Tage – Abgabe </w:t>
      </w:r>
      <w:r>
        <w:t>24. März 2023</w:t>
      </w:r>
      <w:r w:rsidR="00E05EF4">
        <w:t xml:space="preserve"> um 11:30h)</w:t>
      </w:r>
    </w:p>
    <w:p w14:paraId="1134C6B5" w14:textId="77777777" w:rsidR="005F543F" w:rsidRPr="005F543F" w:rsidRDefault="005F543F" w:rsidP="005F543F">
      <w:pPr>
        <w:pStyle w:val="Heading2"/>
      </w:pPr>
      <w:r>
        <w:t>Bemerkungen</w:t>
      </w:r>
    </w:p>
    <w:p w14:paraId="30B7CD12" w14:textId="60DF29ED" w:rsidR="005F543F" w:rsidRDefault="00A215FA" w:rsidP="00C00076">
      <w:pPr>
        <w:pStyle w:val="BodyText"/>
      </w:pPr>
      <w:r>
        <w:t xml:space="preserve">Die Rückmeldung findet am individuellen </w:t>
      </w:r>
      <w:r w:rsidR="00E24CFF">
        <w:t>Präsentationstermin</w:t>
      </w:r>
      <w:r>
        <w:t xml:space="preserve"> statt. Sie findet nur mündlich statt und es ist in den Interessen des Kandidaten Notizen zu machen. Die Noten werden erst nach Abschluss aller Arbeiten verschickt.</w:t>
      </w:r>
    </w:p>
    <w:p w14:paraId="6C585943" w14:textId="3D3FC3CF" w:rsidR="00744EA0" w:rsidRDefault="00744EA0" w:rsidP="00C00076">
      <w:pPr>
        <w:pStyle w:val="BodyText"/>
      </w:pPr>
    </w:p>
    <w:p w14:paraId="5247BA15" w14:textId="77777777" w:rsidR="00744EA0" w:rsidRPr="005F543F" w:rsidRDefault="00744EA0" w:rsidP="00C00076">
      <w:pPr>
        <w:pStyle w:val="BodyText"/>
      </w:pPr>
    </w:p>
    <w:p w14:paraId="1642F1AD" w14:textId="77777777" w:rsidR="006C622A" w:rsidRDefault="006C622A">
      <w:pPr>
        <w:ind w:left="-2127"/>
      </w:pPr>
    </w:p>
    <w:sectPr w:rsidR="006C622A" w:rsidSect="007821AD">
      <w:pgSz w:w="11906" w:h="16838" w:code="9"/>
      <w:pgMar w:top="1134" w:right="1134" w:bottom="1134" w:left="1134" w:header="284"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25098" w14:textId="77777777" w:rsidR="00580C6D" w:rsidRDefault="00580C6D">
      <w:r>
        <w:separator/>
      </w:r>
    </w:p>
    <w:p w14:paraId="2F5AC55D" w14:textId="77777777" w:rsidR="00580C6D" w:rsidRDefault="00580C6D"/>
  </w:endnote>
  <w:endnote w:type="continuationSeparator" w:id="0">
    <w:p w14:paraId="1A827CC4" w14:textId="77777777" w:rsidR="00580C6D" w:rsidRDefault="00580C6D">
      <w:r>
        <w:continuationSeparator/>
      </w:r>
    </w:p>
    <w:p w14:paraId="1AF923A0" w14:textId="77777777" w:rsidR="00580C6D" w:rsidRDefault="00580C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5F7CE" w14:textId="77777777" w:rsidR="009F4AB3" w:rsidRDefault="009F4A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15D01" w14:textId="77777777" w:rsidR="006C622A" w:rsidRDefault="00814E57" w:rsidP="001F2B5A">
    <w:pPr>
      <w:pStyle w:val="Footer"/>
      <w:pBdr>
        <w:top w:val="single" w:sz="4" w:space="1" w:color="auto"/>
      </w:pBdr>
      <w:tabs>
        <w:tab w:val="clear" w:pos="4536"/>
        <w:tab w:val="clear" w:pos="9072"/>
        <w:tab w:val="center" w:pos="4820"/>
        <w:tab w:val="right" w:pos="9639"/>
      </w:tabs>
      <w:spacing w:before="0"/>
      <w:rPr>
        <w:b w:val="0"/>
      </w:rPr>
    </w:pPr>
    <w:r>
      <w:t>Siemens Schweiz AG</w:t>
    </w:r>
    <w:r>
      <w:tab/>
    </w:r>
    <w:r>
      <w:tab/>
    </w:r>
    <w:r>
      <w:rPr>
        <w:b w:val="0"/>
      </w:rPr>
      <w:t>Seite</w:t>
    </w:r>
    <w:r>
      <w:t xml:space="preserve"> </w:t>
    </w:r>
    <w:r>
      <w:rPr>
        <w:b w:val="0"/>
      </w:rPr>
      <w:fldChar w:fldCharType="begin"/>
    </w:r>
    <w:r>
      <w:rPr>
        <w:b w:val="0"/>
      </w:rPr>
      <w:instrText xml:space="preserve"> PAGE </w:instrText>
    </w:r>
    <w:r>
      <w:rPr>
        <w:b w:val="0"/>
      </w:rPr>
      <w:fldChar w:fldCharType="separate"/>
    </w:r>
    <w:r>
      <w:rPr>
        <w:b w:val="0"/>
        <w:noProof/>
      </w:rPr>
      <w:t>1</w:t>
    </w:r>
    <w:r>
      <w:rPr>
        <w:b w:val="0"/>
      </w:rPr>
      <w:fldChar w:fldCharType="end"/>
    </w:r>
    <w:r>
      <w:t xml:space="preserve"> </w:t>
    </w:r>
    <w:r>
      <w:rPr>
        <w:b w:val="0"/>
      </w:rPr>
      <w:t>von</w:t>
    </w:r>
    <w:r>
      <w:t xml:space="preserve"> </w:t>
    </w:r>
    <w:r>
      <w:rPr>
        <w:b w:val="0"/>
      </w:rPr>
      <w:fldChar w:fldCharType="begin"/>
    </w:r>
    <w:r>
      <w:rPr>
        <w:b w:val="0"/>
      </w:rPr>
      <w:instrText xml:space="preserve"> NUMPAGES </w:instrText>
    </w:r>
    <w:r>
      <w:rPr>
        <w:b w:val="0"/>
      </w:rPr>
      <w:fldChar w:fldCharType="separate"/>
    </w:r>
    <w:r>
      <w:rPr>
        <w:b w:val="0"/>
        <w:noProof/>
      </w:rPr>
      <w:t>1</w:t>
    </w:r>
    <w:r>
      <w:rPr>
        <w:b w:val="0"/>
      </w:rPr>
      <w:fldChar w:fldCharType="end"/>
    </w:r>
  </w:p>
  <w:p w14:paraId="58D9A59C" w14:textId="77777777" w:rsidR="006C622A" w:rsidRDefault="007821AD" w:rsidP="001F2B5A">
    <w:pPr>
      <w:pStyle w:val="Footer"/>
      <w:pBdr>
        <w:top w:val="single" w:sz="4" w:space="1" w:color="auto"/>
      </w:pBdr>
      <w:tabs>
        <w:tab w:val="clear" w:pos="4536"/>
        <w:tab w:val="clear" w:pos="9072"/>
        <w:tab w:val="center" w:pos="4820"/>
        <w:tab w:val="right" w:pos="9639"/>
      </w:tabs>
      <w:spacing w:before="0"/>
      <w:rPr>
        <w:b w:val="0"/>
      </w:rPr>
    </w:pPr>
    <w:r w:rsidRPr="008B095F">
      <w:rPr>
        <w:b w:val="0"/>
      </w:rPr>
      <w:t xml:space="preserve">Organisation: </w:t>
    </w:r>
    <w:r>
      <w:rPr>
        <w:b w:val="0"/>
      </w:rPr>
      <w:t xml:space="preserve">Berufsbildung </w:t>
    </w:r>
    <w:r w:rsidRPr="00166B34">
      <w:rPr>
        <w:b w:val="0"/>
      </w:rPr>
      <w:t>HR LE SPE INT CH RC</w:t>
    </w:r>
    <w:r>
      <w:rPr>
        <w:b w:val="0"/>
      </w:rPr>
      <w:t xml:space="preserve"> </w:t>
    </w:r>
    <w:r w:rsidRPr="008B095F">
      <w:rPr>
        <w:b w:val="0"/>
      </w:rPr>
      <w:t xml:space="preserve">/ </w:t>
    </w:r>
    <w:r w:rsidRPr="00C03403">
      <w:rPr>
        <w:b w:val="0"/>
      </w:rPr>
      <w:t>Autor:</w:t>
    </w:r>
    <w:r>
      <w:rPr>
        <w:b w:val="0"/>
        <w:sz w:val="20"/>
      </w:rPr>
      <w:t xml:space="preserve"> </w:t>
    </w:r>
    <w:r>
      <w:rPr>
        <w:b w:val="0"/>
      </w:rPr>
      <w:fldChar w:fldCharType="begin"/>
    </w:r>
    <w:r>
      <w:rPr>
        <w:b w:val="0"/>
      </w:rPr>
      <w:instrText xml:space="preserve"> AUTHOR   \* MERGEFORMAT </w:instrText>
    </w:r>
    <w:r>
      <w:rPr>
        <w:b w:val="0"/>
      </w:rPr>
      <w:fldChar w:fldCharType="separate"/>
    </w:r>
    <w:r w:rsidR="00744EA0">
      <w:rPr>
        <w:b w:val="0"/>
        <w:noProof/>
      </w:rPr>
      <w:t>Jordan Dainese</w:t>
    </w:r>
    <w:r>
      <w:rPr>
        <w:b w:val="0"/>
      </w:rPr>
      <w:fldChar w:fldCharType="end"/>
    </w:r>
    <w:r w:rsidR="00814E57">
      <w:rPr>
        <w:b w:val="0"/>
      </w:rPr>
      <w:tab/>
    </w:r>
    <w:r w:rsidR="00814E57">
      <w:rPr>
        <w:b w:val="0"/>
      </w:rPr>
      <w:fldChar w:fldCharType="begin"/>
    </w:r>
    <w:r w:rsidR="00814E57">
      <w:rPr>
        <w:b w:val="0"/>
      </w:rPr>
      <w:instrText xml:space="preserve"> FILENAME </w:instrText>
    </w:r>
    <w:r w:rsidR="00814E57">
      <w:rPr>
        <w:b w:val="0"/>
      </w:rPr>
      <w:fldChar w:fldCharType="separate"/>
    </w:r>
    <w:r w:rsidR="00744EA0">
      <w:rPr>
        <w:b w:val="0"/>
        <w:noProof/>
      </w:rPr>
      <w:t>Document5</w:t>
    </w:r>
    <w:r w:rsidR="00814E57">
      <w:rPr>
        <w:b w:val="0"/>
      </w:rPr>
      <w:fldChar w:fldCharType="end"/>
    </w:r>
  </w:p>
  <w:p w14:paraId="30B33EFE" w14:textId="77777777" w:rsidR="006C622A" w:rsidRDefault="00814E57" w:rsidP="001F2B5A">
    <w:pPr>
      <w:pStyle w:val="Footer"/>
      <w:pBdr>
        <w:top w:val="single" w:sz="4" w:space="1" w:color="auto"/>
      </w:pBdr>
      <w:tabs>
        <w:tab w:val="clear" w:pos="4536"/>
        <w:tab w:val="clear" w:pos="9072"/>
        <w:tab w:val="center" w:pos="4820"/>
        <w:tab w:val="right" w:pos="9639"/>
      </w:tabs>
      <w:spacing w:before="0"/>
      <w:rPr>
        <w:b w:val="0"/>
        <w:lang w:val="en-GB"/>
      </w:rPr>
    </w:pPr>
    <w:r>
      <w:rPr>
        <w:b w:val="0"/>
      </w:rPr>
      <w:sym w:font="Symbol" w:char="F0D3"/>
    </w:r>
    <w:r>
      <w:rPr>
        <w:b w:val="0"/>
        <w:lang w:val="en-US"/>
      </w:rPr>
      <w:t xml:space="preserve"> Copyright Siemens Schweiz AG </w:t>
    </w:r>
    <w:r>
      <w:rPr>
        <w:b w:val="0"/>
        <w:lang w:val="en-GB"/>
      </w:rPr>
      <w:t>20</w:t>
    </w:r>
    <w:r w:rsidR="000E7EDC">
      <w:rPr>
        <w:b w:val="0"/>
        <w:lang w:val="en-GB"/>
      </w:rPr>
      <w:t>22</w:t>
    </w:r>
    <w:r>
      <w:rPr>
        <w:b w:val="0"/>
        <w:lang w:val="en-US"/>
      </w:rPr>
      <w:t xml:space="preserve">. </w:t>
    </w:r>
    <w:r>
      <w:rPr>
        <w:b w:val="0"/>
        <w:lang w:val="en-GB"/>
      </w:rPr>
      <w:t>All rights reserved.</w:t>
    </w:r>
    <w:r>
      <w:rPr>
        <w:b w:val="0"/>
        <w:lang w:val="en-GB"/>
      </w:rPr>
      <w:tab/>
    </w:r>
    <w:r>
      <w:rPr>
        <w:b w:val="0"/>
        <w:lang w:val="en-GB"/>
      </w:rPr>
      <w:tab/>
    </w:r>
    <w:r>
      <w:rPr>
        <w:b w:val="0"/>
        <w:lang w:val="en-GB"/>
      </w:rPr>
      <w:fldChar w:fldCharType="begin"/>
    </w:r>
    <w:r>
      <w:rPr>
        <w:b w:val="0"/>
        <w:lang w:val="en-GB"/>
      </w:rPr>
      <w:instrText xml:space="preserve"> USERINITIALS  \* Upper  \* MERGEFORMAT </w:instrText>
    </w:r>
    <w:r>
      <w:rPr>
        <w:b w:val="0"/>
        <w:lang w:val="en-GB"/>
      </w:rPr>
      <w:fldChar w:fldCharType="separate"/>
    </w:r>
    <w:r w:rsidR="00744EA0">
      <w:rPr>
        <w:b w:val="0"/>
        <w:noProof/>
        <w:lang w:val="en-GB"/>
      </w:rPr>
      <w:t>JD</w:t>
    </w:r>
    <w:r>
      <w:rPr>
        <w:b w:val="0"/>
        <w:lang w:val="en-GB"/>
      </w:rPr>
      <w:fldChar w:fldCharType="end"/>
    </w:r>
    <w:r>
      <w:rPr>
        <w:b w:val="0"/>
        <w:lang w:val="en-GB"/>
      </w:rPr>
      <w:t>-</w:t>
    </w:r>
    <w:r>
      <w:rPr>
        <w:b w:val="0"/>
      </w:rPr>
      <w:fldChar w:fldCharType="begin"/>
    </w:r>
    <w:r>
      <w:rPr>
        <w:b w:val="0"/>
      </w:rPr>
      <w:instrText xml:space="preserve"> DATE  \@ "yy-MM-dd"  \* MERGEFORMAT </w:instrText>
    </w:r>
    <w:r>
      <w:rPr>
        <w:b w:val="0"/>
      </w:rPr>
      <w:fldChar w:fldCharType="separate"/>
    </w:r>
    <w:r w:rsidR="00744EA0">
      <w:rPr>
        <w:b w:val="0"/>
        <w:noProof/>
      </w:rPr>
      <w:t>23-03-15</w:t>
    </w:r>
    <w:r>
      <w:rPr>
        <w:b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74596" w14:textId="77777777" w:rsidR="009F4AB3" w:rsidRDefault="009F4A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125F0" w14:textId="77777777" w:rsidR="00580C6D" w:rsidRDefault="00580C6D">
      <w:r>
        <w:separator/>
      </w:r>
    </w:p>
    <w:p w14:paraId="59F94D90" w14:textId="77777777" w:rsidR="00580C6D" w:rsidRDefault="00580C6D"/>
  </w:footnote>
  <w:footnote w:type="continuationSeparator" w:id="0">
    <w:p w14:paraId="3CE02267" w14:textId="77777777" w:rsidR="00580C6D" w:rsidRDefault="00580C6D">
      <w:r>
        <w:continuationSeparator/>
      </w:r>
    </w:p>
    <w:p w14:paraId="7D94A6DA" w14:textId="77777777" w:rsidR="00580C6D" w:rsidRDefault="00580C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02B4F" w14:textId="77777777" w:rsidR="009F4AB3" w:rsidRDefault="009F4A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A030B" w14:textId="77777777" w:rsidR="006C622A" w:rsidRDefault="00E05EF4">
    <w:pPr>
      <w:pStyle w:val="KopfzeileFett"/>
    </w:pPr>
    <w:r>
      <w:t xml:space="preserve">Modul </w:t>
    </w:r>
    <w:r w:rsidR="001229DF">
      <w:t>223</w:t>
    </w:r>
    <w:r w:rsidR="000E7EDC">
      <w:t xml:space="preserve"> – </w:t>
    </w:r>
    <w:r w:rsidR="001229DF" w:rsidRPr="001229DF">
      <w:t>Multi-User-Applikationen objektorientiert realisieren</w:t>
    </w:r>
    <w:r w:rsidR="00814E57">
      <w:tab/>
    </w:r>
    <w:r w:rsidR="007821AD">
      <w:rPr>
        <w:noProof/>
        <w:lang w:eastAsia="de-CH"/>
      </w:rPr>
      <w:drawing>
        <wp:inline distT="0" distB="0" distL="0" distR="0" wp14:anchorId="1B7BCC29" wp14:editId="77540D3F">
          <wp:extent cx="1282700" cy="198755"/>
          <wp:effectExtent l="0" t="0" r="0" b="0"/>
          <wp:docPr id="1" name="Bild 1"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2700" cy="198755"/>
                  </a:xfrm>
                  <a:prstGeom prst="rect">
                    <a:avLst/>
                  </a:prstGeom>
                  <a:noFill/>
                  <a:ln>
                    <a:noFill/>
                  </a:ln>
                </pic:spPr>
              </pic:pic>
            </a:graphicData>
          </a:graphic>
        </wp:inline>
      </w:drawing>
    </w:r>
  </w:p>
  <w:p w14:paraId="7D539901" w14:textId="0F9E6657" w:rsidR="006C622A" w:rsidRDefault="00E24CFF">
    <w:pPr>
      <w:pStyle w:val="Header"/>
    </w:pPr>
    <w:r>
      <w:fldChar w:fldCharType="begin"/>
    </w:r>
    <w:r>
      <w:instrText xml:space="preserve"> STYLEREF  "Überschrift 1"  \* MERGEFORMAT </w:instrText>
    </w:r>
    <w:r>
      <w:fldChar w:fldCharType="separate"/>
    </w:r>
    <w:r w:rsidR="00F82662">
      <w:rPr>
        <w:b/>
        <w:bCs/>
        <w:noProof/>
        <w:lang w:val="en-US"/>
      </w:rPr>
      <w:t>Error! Use the Home tab to apply Überschrift 1 to the text that you want to appear here.</w:t>
    </w:r>
    <w:r>
      <w:rPr>
        <w:noProof/>
      </w:rPr>
      <w:fldChar w:fldCharType="end"/>
    </w:r>
    <w:r w:rsidR="000E7EDC">
      <w:tab/>
    </w:r>
    <w:r w:rsidR="000E7EDC">
      <w:tab/>
      <w:t>Berufsbildung Informatik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1F94D" w14:textId="77777777" w:rsidR="009F4AB3" w:rsidRDefault="009F4A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8268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F8E0E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5EC0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EE53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6B88DA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6822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2EC5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E1816D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0C4136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7B8B99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ED23BAF"/>
    <w:multiLevelType w:val="hybridMultilevel"/>
    <w:tmpl w:val="C89CC064"/>
    <w:lvl w:ilvl="0" w:tplc="C81A29A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7A2733"/>
    <w:multiLevelType w:val="hybridMultilevel"/>
    <w:tmpl w:val="23AAAA60"/>
    <w:lvl w:ilvl="0" w:tplc="C81A29A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C553C5"/>
    <w:multiLevelType w:val="hybridMultilevel"/>
    <w:tmpl w:val="CBDEC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392507"/>
    <w:multiLevelType w:val="hybridMultilevel"/>
    <w:tmpl w:val="B6B2540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CDB2C09"/>
    <w:multiLevelType w:val="hybridMultilevel"/>
    <w:tmpl w:val="A4CE13E8"/>
    <w:lvl w:ilvl="0" w:tplc="C81A29A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89449B"/>
    <w:multiLevelType w:val="hybridMultilevel"/>
    <w:tmpl w:val="11487926"/>
    <w:lvl w:ilvl="0" w:tplc="C81A29A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3F37E5"/>
    <w:multiLevelType w:val="hybridMultilevel"/>
    <w:tmpl w:val="0B00441A"/>
    <w:lvl w:ilvl="0" w:tplc="C81A29A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1226308">
    <w:abstractNumId w:val="9"/>
  </w:num>
  <w:num w:numId="2" w16cid:durableId="1120995042">
    <w:abstractNumId w:val="7"/>
  </w:num>
  <w:num w:numId="3" w16cid:durableId="1068117355">
    <w:abstractNumId w:val="6"/>
  </w:num>
  <w:num w:numId="4" w16cid:durableId="1151948333">
    <w:abstractNumId w:val="5"/>
  </w:num>
  <w:num w:numId="5" w16cid:durableId="1390421172">
    <w:abstractNumId w:val="4"/>
  </w:num>
  <w:num w:numId="6" w16cid:durableId="1476140905">
    <w:abstractNumId w:val="8"/>
  </w:num>
  <w:num w:numId="7" w16cid:durableId="753403457">
    <w:abstractNumId w:val="3"/>
  </w:num>
  <w:num w:numId="8" w16cid:durableId="44334966">
    <w:abstractNumId w:val="2"/>
  </w:num>
  <w:num w:numId="9" w16cid:durableId="2013025688">
    <w:abstractNumId w:val="1"/>
  </w:num>
  <w:num w:numId="10" w16cid:durableId="25104313">
    <w:abstractNumId w:val="0"/>
  </w:num>
  <w:num w:numId="11" w16cid:durableId="2119255640">
    <w:abstractNumId w:val="13"/>
  </w:num>
  <w:num w:numId="12" w16cid:durableId="728041806">
    <w:abstractNumId w:val="12"/>
  </w:num>
  <w:num w:numId="13" w16cid:durableId="563298307">
    <w:abstractNumId w:val="14"/>
  </w:num>
  <w:num w:numId="14" w16cid:durableId="1161311097">
    <w:abstractNumId w:val="16"/>
  </w:num>
  <w:num w:numId="15" w16cid:durableId="1735935090">
    <w:abstractNumId w:val="15"/>
  </w:num>
  <w:num w:numId="16" w16cid:durableId="1687710370">
    <w:abstractNumId w:val="11"/>
  </w:num>
  <w:num w:numId="17" w16cid:durableId="10538904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50">
      <o:colormru v:ext="edit" colors="#889ea7,#a0b6c0,#cad6da,#949eaa,#afb4be,#d0d3da,#f90,#9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EA0"/>
    <w:rsid w:val="00065D4D"/>
    <w:rsid w:val="00084135"/>
    <w:rsid w:val="000E7EDC"/>
    <w:rsid w:val="000F7E88"/>
    <w:rsid w:val="001229DF"/>
    <w:rsid w:val="0014786F"/>
    <w:rsid w:val="001F2B5A"/>
    <w:rsid w:val="00280B46"/>
    <w:rsid w:val="0029698D"/>
    <w:rsid w:val="00332E20"/>
    <w:rsid w:val="004845B7"/>
    <w:rsid w:val="004E0253"/>
    <w:rsid w:val="00535762"/>
    <w:rsid w:val="00562F79"/>
    <w:rsid w:val="00580C6D"/>
    <w:rsid w:val="005D197C"/>
    <w:rsid w:val="005D5FE2"/>
    <w:rsid w:val="005F543F"/>
    <w:rsid w:val="006078F4"/>
    <w:rsid w:val="006752A7"/>
    <w:rsid w:val="006C622A"/>
    <w:rsid w:val="006D50F7"/>
    <w:rsid w:val="007308D1"/>
    <w:rsid w:val="00744EA0"/>
    <w:rsid w:val="00773A75"/>
    <w:rsid w:val="007821AD"/>
    <w:rsid w:val="007C7D65"/>
    <w:rsid w:val="00814E57"/>
    <w:rsid w:val="008962FA"/>
    <w:rsid w:val="008A7951"/>
    <w:rsid w:val="008D1110"/>
    <w:rsid w:val="008E41FE"/>
    <w:rsid w:val="009D24E1"/>
    <w:rsid w:val="009F4AB3"/>
    <w:rsid w:val="00A215FA"/>
    <w:rsid w:val="00AD45CB"/>
    <w:rsid w:val="00B7229B"/>
    <w:rsid w:val="00B804DE"/>
    <w:rsid w:val="00BF5B2D"/>
    <w:rsid w:val="00C00076"/>
    <w:rsid w:val="00C912E7"/>
    <w:rsid w:val="00CE7293"/>
    <w:rsid w:val="00D235C5"/>
    <w:rsid w:val="00D43AE6"/>
    <w:rsid w:val="00DD1AAE"/>
    <w:rsid w:val="00E05EF4"/>
    <w:rsid w:val="00E24CFF"/>
    <w:rsid w:val="00E32157"/>
    <w:rsid w:val="00E9040F"/>
    <w:rsid w:val="00E94F76"/>
    <w:rsid w:val="00EC197E"/>
    <w:rsid w:val="00F359E6"/>
    <w:rsid w:val="00F43AB5"/>
    <w:rsid w:val="00F8266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89ea7,#a0b6c0,#cad6da,#949eaa,#afb4be,#d0d3da,#f90,#900"/>
    </o:shapedefaults>
    <o:shapelayout v:ext="edit">
      <o:idmap v:ext="edit" data="2"/>
    </o:shapelayout>
  </w:shapeDefaults>
  <w:decimalSymbol w:val="."/>
  <w:listSeparator w:val=","/>
  <w14:docId w14:val="35151E5A"/>
  <w15:docId w15:val="{A25CF0A6-15F1-4EF8-B173-5FEE477DE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B5A"/>
    <w:pPr>
      <w:spacing w:before="120"/>
    </w:pPr>
    <w:rPr>
      <w:rFonts w:ascii="Arial" w:hAnsi="Arial"/>
      <w:spacing w:val="2"/>
      <w:kern w:val="10"/>
      <w:sz w:val="22"/>
      <w:szCs w:val="18"/>
      <w:lang w:eastAsia="de-DE"/>
    </w:rPr>
  </w:style>
  <w:style w:type="paragraph" w:styleId="Heading1">
    <w:name w:val="heading 1"/>
    <w:basedOn w:val="Subhead1"/>
    <w:next w:val="Normal"/>
    <w:link w:val="Heading1Char"/>
    <w:qFormat/>
    <w:rsid w:val="00C00076"/>
    <w:pPr>
      <w:spacing w:before="360" w:line="240" w:lineRule="auto"/>
      <w:outlineLvl w:val="0"/>
    </w:pPr>
    <w:rPr>
      <w:color w:val="949EAA"/>
      <w:sz w:val="32"/>
    </w:rPr>
  </w:style>
  <w:style w:type="paragraph" w:styleId="Heading2">
    <w:name w:val="heading 2"/>
    <w:basedOn w:val="Heading1"/>
    <w:next w:val="Normal"/>
    <w:link w:val="Heading2Char"/>
    <w:qFormat/>
    <w:rsid w:val="001F2B5A"/>
    <w:pPr>
      <w:outlineLvl w:val="1"/>
    </w:pPr>
    <w:rPr>
      <w:sz w:val="22"/>
    </w:rPr>
  </w:style>
  <w:style w:type="paragraph" w:styleId="Heading3">
    <w:name w:val="heading 3"/>
    <w:basedOn w:val="Heading2"/>
    <w:next w:val="Normal"/>
    <w:link w:val="Heading3Char"/>
    <w:qFormat/>
    <w:rsid w:val="001F2B5A"/>
    <w:pPr>
      <w:outlineLvl w:val="2"/>
    </w:pPr>
  </w:style>
  <w:style w:type="paragraph" w:styleId="Heading4">
    <w:name w:val="heading 4"/>
    <w:basedOn w:val="Normal"/>
    <w:next w:val="Normal"/>
    <w:link w:val="Heading4Char"/>
    <w:qFormat/>
    <w:rsid w:val="001F2B5A"/>
    <w:pPr>
      <w:keepNext/>
      <w:spacing w:before="360"/>
      <w:outlineLvl w:val="3"/>
    </w:pPr>
    <w:rPr>
      <w:bCs/>
      <w:i/>
      <w:color w:val="949EAA"/>
      <w:szCs w:val="28"/>
    </w:rPr>
  </w:style>
  <w:style w:type="paragraph" w:styleId="Heading5">
    <w:name w:val="heading 5"/>
    <w:basedOn w:val="Heading4"/>
    <w:next w:val="Normal"/>
    <w:link w:val="Heading5Char"/>
    <w:qFormat/>
    <w:pPr>
      <w:outlineLvl w:val="4"/>
    </w:pPr>
    <w:rPr>
      <w:rFonts w:ascii="Calibri" w:hAnsi="Calibri"/>
      <w:b/>
      <w:bCs w:val="0"/>
      <w:i w:val="0"/>
      <w:iCs/>
      <w:sz w:val="26"/>
      <w:szCs w:val="26"/>
    </w:rPr>
  </w:style>
  <w:style w:type="paragraph" w:styleId="Heading6">
    <w:name w:val="heading 6"/>
    <w:basedOn w:val="Heading5"/>
    <w:next w:val="Normal"/>
    <w:link w:val="Heading6Char"/>
    <w:qFormat/>
    <w:pPr>
      <w:outlineLvl w:val="5"/>
    </w:pPr>
    <w:rPr>
      <w:b w:val="0"/>
      <w:bCs/>
      <w:sz w:val="22"/>
      <w:szCs w:val="22"/>
    </w:rPr>
  </w:style>
  <w:style w:type="paragraph" w:styleId="Heading7">
    <w:name w:val="heading 7"/>
    <w:basedOn w:val="Heading6"/>
    <w:next w:val="Normal"/>
    <w:link w:val="Heading7Char"/>
    <w:qFormat/>
    <w:pPr>
      <w:outlineLvl w:val="6"/>
    </w:pPr>
    <w:rPr>
      <w:sz w:val="24"/>
      <w:szCs w:val="24"/>
    </w:rPr>
  </w:style>
  <w:style w:type="paragraph" w:styleId="Heading8">
    <w:name w:val="heading 8"/>
    <w:basedOn w:val="Heading7"/>
    <w:next w:val="Normal"/>
    <w:link w:val="Heading8Char"/>
    <w:qFormat/>
    <w:pPr>
      <w:outlineLvl w:val="7"/>
    </w:pPr>
    <w:rPr>
      <w:i/>
      <w:iCs w:val="0"/>
    </w:rPr>
  </w:style>
  <w:style w:type="paragraph" w:styleId="Heading9">
    <w:name w:val="heading 9"/>
    <w:basedOn w:val="Heading8"/>
    <w:next w:val="Normal"/>
    <w:link w:val="Heading9Char"/>
    <w:qFormat/>
    <w:pPr>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_Text"/>
    <w:basedOn w:val="Normal"/>
    <w:pPr>
      <w:spacing w:after="227"/>
    </w:pPr>
  </w:style>
  <w:style w:type="paragraph" w:customStyle="1" w:styleId="Marginalnote1">
    <w:name w:val="_Marginal note 1"/>
    <w:basedOn w:val="Normal"/>
    <w:pPr>
      <w:framePr w:w="1588" w:wrap="around" w:vAnchor="page" w:hAnchor="page" w:x="1532" w:y="5728"/>
      <w:spacing w:line="198" w:lineRule="exact"/>
      <w:jc w:val="right"/>
    </w:pPr>
    <w:rPr>
      <w:color w:val="949EAA"/>
      <w:sz w:val="15"/>
      <w:szCs w:val="15"/>
    </w:rPr>
  </w:style>
  <w:style w:type="paragraph" w:customStyle="1" w:styleId="Headline2">
    <w:name w:val="_Headline 2"/>
    <w:basedOn w:val="Normal"/>
    <w:pPr>
      <w:pageBreakBefore/>
      <w:framePr w:w="7031" w:h="4598" w:hRule="exact" w:wrap="around" w:vAnchor="page" w:hAnchor="text" w:y="1112"/>
      <w:spacing w:line="624" w:lineRule="exact"/>
    </w:pPr>
    <w:rPr>
      <w:color w:val="949EAA"/>
      <w:spacing w:val="0"/>
      <w:sz w:val="52"/>
      <w:szCs w:val="52"/>
    </w:rPr>
  </w:style>
  <w:style w:type="paragraph" w:customStyle="1" w:styleId="Subhead2">
    <w:name w:val="_Subhead 2"/>
    <w:basedOn w:val="Text"/>
    <w:pPr>
      <w:keepNext/>
      <w:keepLines/>
      <w:spacing w:before="454"/>
    </w:pPr>
    <w:rPr>
      <w:b/>
    </w:rPr>
  </w:style>
  <w:style w:type="paragraph" w:styleId="Header">
    <w:name w:val="header"/>
    <w:basedOn w:val="Normal"/>
    <w:semiHidden/>
    <w:pPr>
      <w:pBdr>
        <w:between w:val="single" w:sz="4" w:space="1" w:color="auto"/>
      </w:pBdr>
      <w:tabs>
        <w:tab w:val="center" w:pos="4820"/>
        <w:tab w:val="right" w:pos="9639"/>
      </w:tabs>
    </w:pPr>
    <w:rPr>
      <w:i/>
      <w:color w:val="949EAA"/>
    </w:rPr>
  </w:style>
  <w:style w:type="paragraph" w:styleId="Footer">
    <w:name w:val="footer"/>
    <w:basedOn w:val="Normal"/>
    <w:semiHidden/>
    <w:pPr>
      <w:tabs>
        <w:tab w:val="center" w:pos="4536"/>
        <w:tab w:val="right" w:pos="9072"/>
      </w:tabs>
    </w:pPr>
    <w:rPr>
      <w:b/>
      <w:sz w:val="12"/>
      <w:szCs w:val="15"/>
    </w:rPr>
  </w:style>
  <w:style w:type="character" w:styleId="PageNumber">
    <w:name w:val="page number"/>
    <w:basedOn w:val="DefaultParagraphFont"/>
    <w:semiHidden/>
  </w:style>
  <w:style w:type="table" w:styleId="TableGrid">
    <w:name w:val="Table Grid"/>
    <w:basedOn w:val="TableNormal"/>
    <w:semiHidden/>
    <w:pPr>
      <w:spacing w:line="227"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1">
    <w:name w:val="_Subhead 1"/>
    <w:basedOn w:val="Normal"/>
    <w:pPr>
      <w:spacing w:before="600" w:line="312" w:lineRule="exact"/>
    </w:pPr>
    <w:rPr>
      <w:b/>
      <w:sz w:val="26"/>
      <w:szCs w:val="30"/>
    </w:rPr>
  </w:style>
  <w:style w:type="paragraph" w:customStyle="1" w:styleId="Subhead3">
    <w:name w:val="_Subhead 3"/>
    <w:basedOn w:val="Normal"/>
    <w:pPr>
      <w:pageBreakBefore/>
      <w:framePr w:w="7031" w:wrap="around" w:vAnchor="page" w:hAnchor="text" w:y="6777"/>
      <w:spacing w:line="312" w:lineRule="exact"/>
    </w:pPr>
    <w:rPr>
      <w:b/>
      <w:color w:val="889EA7"/>
      <w:sz w:val="26"/>
      <w:szCs w:val="26"/>
    </w:rPr>
  </w:style>
  <w:style w:type="paragraph" w:customStyle="1" w:styleId="Marginalnote3">
    <w:name w:val="_Marginal note 3"/>
    <w:basedOn w:val="Marginalnote2"/>
    <w:pPr>
      <w:framePr w:wrap="around"/>
    </w:pPr>
    <w:rPr>
      <w:color w:val="FFFFFF"/>
    </w:rPr>
  </w:style>
  <w:style w:type="paragraph" w:styleId="BalloonText">
    <w:name w:val="Balloon Text"/>
    <w:basedOn w:val="Normal"/>
    <w:semiHidden/>
    <w:rPr>
      <w:rFonts w:ascii="Tahoma" w:hAnsi="Tahoma" w:cs="Tahoma"/>
      <w:sz w:val="16"/>
      <w:szCs w:val="16"/>
    </w:rPr>
  </w:style>
  <w:style w:type="paragraph" w:customStyle="1" w:styleId="Marginalnote2">
    <w:name w:val="_Marginal note 2"/>
    <w:basedOn w:val="Marginalnote1"/>
    <w:pPr>
      <w:framePr w:wrap="around" w:vAnchor="text" w:hAnchor="text" w:y="24"/>
    </w:pPr>
    <w:rPr>
      <w:lang w:val="fr-FR"/>
    </w:rPr>
  </w:style>
  <w:style w:type="paragraph" w:customStyle="1" w:styleId="Headline1">
    <w:name w:val="_Headline 1"/>
    <w:basedOn w:val="Normal"/>
    <w:pPr>
      <w:spacing w:before="6400" w:line="624" w:lineRule="exact"/>
    </w:pPr>
    <w:rPr>
      <w:spacing w:val="-2"/>
      <w:sz w:val="52"/>
      <w:szCs w:val="72"/>
    </w:rPr>
  </w:style>
  <w:style w:type="character" w:customStyle="1" w:styleId="Heading1Char">
    <w:name w:val="Heading 1 Char"/>
    <w:link w:val="Heading1"/>
    <w:rsid w:val="00C00076"/>
    <w:rPr>
      <w:rFonts w:ascii="Arial" w:hAnsi="Arial"/>
      <w:b/>
      <w:color w:val="949EAA"/>
      <w:spacing w:val="2"/>
      <w:kern w:val="10"/>
      <w:sz w:val="32"/>
      <w:szCs w:val="30"/>
      <w:lang w:eastAsia="de-DE"/>
    </w:rPr>
  </w:style>
  <w:style w:type="character" w:customStyle="1" w:styleId="Heading2Char">
    <w:name w:val="Heading 2 Char"/>
    <w:link w:val="Heading2"/>
    <w:rsid w:val="001F2B5A"/>
    <w:rPr>
      <w:rFonts w:ascii="Arial" w:hAnsi="Arial"/>
      <w:b/>
      <w:color w:val="949EAA"/>
      <w:spacing w:val="2"/>
      <w:kern w:val="10"/>
      <w:sz w:val="22"/>
      <w:szCs w:val="30"/>
      <w:lang w:val="fr-FR" w:eastAsia="de-DE"/>
    </w:rPr>
  </w:style>
  <w:style w:type="character" w:customStyle="1" w:styleId="Heading3Char">
    <w:name w:val="Heading 3 Char"/>
    <w:link w:val="Heading3"/>
    <w:rsid w:val="001F2B5A"/>
    <w:rPr>
      <w:rFonts w:ascii="Arial" w:hAnsi="Arial"/>
      <w:b/>
      <w:color w:val="949EAA"/>
      <w:spacing w:val="2"/>
      <w:kern w:val="10"/>
      <w:sz w:val="22"/>
      <w:szCs w:val="30"/>
      <w:lang w:val="fr-FR" w:eastAsia="de-DE"/>
    </w:rPr>
  </w:style>
  <w:style w:type="character" w:customStyle="1" w:styleId="Heading4Char">
    <w:name w:val="Heading 4 Char"/>
    <w:link w:val="Heading4"/>
    <w:rsid w:val="001F2B5A"/>
    <w:rPr>
      <w:rFonts w:ascii="Arial" w:hAnsi="Arial"/>
      <w:bCs/>
      <w:i/>
      <w:color w:val="949EAA"/>
      <w:spacing w:val="2"/>
      <w:kern w:val="10"/>
      <w:sz w:val="22"/>
      <w:szCs w:val="28"/>
      <w:lang w:eastAsia="de-DE"/>
    </w:rPr>
  </w:style>
  <w:style w:type="character" w:customStyle="1" w:styleId="Heading5Char">
    <w:name w:val="Heading 5 Char"/>
    <w:link w:val="Heading5"/>
    <w:semiHidden/>
    <w:rPr>
      <w:rFonts w:ascii="Calibri" w:eastAsia="Times New Roman" w:hAnsi="Calibri" w:cs="Times New Roman"/>
      <w:b/>
      <w:iCs/>
      <w:spacing w:val="2"/>
      <w:kern w:val="10"/>
      <w:sz w:val="26"/>
      <w:szCs w:val="26"/>
      <w:lang w:val="de-DE" w:eastAsia="de-DE"/>
    </w:rPr>
  </w:style>
  <w:style w:type="character" w:customStyle="1" w:styleId="Heading6Char">
    <w:name w:val="Heading 6 Char"/>
    <w:link w:val="Heading6"/>
    <w:semiHidden/>
    <w:rPr>
      <w:rFonts w:ascii="Calibri" w:eastAsia="Times New Roman" w:hAnsi="Calibri" w:cs="Times New Roman"/>
      <w:bCs/>
      <w:iCs/>
      <w:spacing w:val="2"/>
      <w:kern w:val="10"/>
      <w:sz w:val="22"/>
      <w:szCs w:val="22"/>
      <w:lang w:val="de-DE" w:eastAsia="de-DE"/>
    </w:rPr>
  </w:style>
  <w:style w:type="character" w:customStyle="1" w:styleId="Heading7Char">
    <w:name w:val="Heading 7 Char"/>
    <w:link w:val="Heading7"/>
    <w:semiHidden/>
    <w:rPr>
      <w:rFonts w:ascii="Calibri" w:eastAsia="Times New Roman" w:hAnsi="Calibri" w:cs="Times New Roman"/>
      <w:bCs/>
      <w:iCs/>
      <w:spacing w:val="2"/>
      <w:kern w:val="10"/>
      <w:sz w:val="24"/>
      <w:szCs w:val="24"/>
      <w:lang w:val="de-DE" w:eastAsia="de-DE"/>
    </w:rPr>
  </w:style>
  <w:style w:type="character" w:customStyle="1" w:styleId="Heading8Char">
    <w:name w:val="Heading 8 Char"/>
    <w:link w:val="Heading8"/>
    <w:semiHidden/>
    <w:rPr>
      <w:rFonts w:ascii="Calibri" w:eastAsia="Times New Roman" w:hAnsi="Calibri" w:cs="Times New Roman"/>
      <w:bCs/>
      <w:i/>
      <w:spacing w:val="2"/>
      <w:kern w:val="10"/>
      <w:sz w:val="24"/>
      <w:szCs w:val="24"/>
      <w:lang w:val="de-DE" w:eastAsia="de-DE"/>
    </w:rPr>
  </w:style>
  <w:style w:type="character" w:customStyle="1" w:styleId="Heading9Char">
    <w:name w:val="Heading 9 Char"/>
    <w:link w:val="Heading9"/>
    <w:semiHidden/>
    <w:rPr>
      <w:rFonts w:ascii="Cambria" w:eastAsia="Times New Roman" w:hAnsi="Cambria" w:cs="Times New Roman"/>
      <w:bCs/>
      <w:i/>
      <w:spacing w:val="2"/>
      <w:kern w:val="10"/>
      <w:sz w:val="22"/>
      <w:szCs w:val="22"/>
      <w:lang w:val="de-DE" w:eastAsia="de-DE"/>
    </w:rPr>
  </w:style>
  <w:style w:type="paragraph" w:styleId="ListBullet">
    <w:name w:val="List Bullet"/>
    <w:basedOn w:val="Normal"/>
    <w:rsid w:val="00814E57"/>
    <w:pPr>
      <w:numPr>
        <w:numId w:val="1"/>
      </w:numPr>
      <w:spacing w:before="60"/>
      <w:ind w:left="357" w:hanging="357"/>
    </w:pPr>
  </w:style>
  <w:style w:type="paragraph" w:styleId="ListNumber">
    <w:name w:val="List Number"/>
    <w:basedOn w:val="Normal"/>
    <w:rsid w:val="00814E57"/>
    <w:pPr>
      <w:numPr>
        <w:numId w:val="6"/>
      </w:numPr>
      <w:spacing w:before="60"/>
      <w:ind w:left="357" w:hanging="357"/>
    </w:pPr>
  </w:style>
  <w:style w:type="paragraph" w:styleId="BodyText">
    <w:name w:val="Body Text"/>
    <w:basedOn w:val="Normal"/>
    <w:link w:val="BodyTextChar"/>
    <w:pPr>
      <w:spacing w:after="120"/>
    </w:pPr>
  </w:style>
  <w:style w:type="character" w:customStyle="1" w:styleId="BodyTextChar">
    <w:name w:val="Body Text Char"/>
    <w:link w:val="BodyText"/>
    <w:rPr>
      <w:rFonts w:ascii="Arial" w:hAnsi="Arial"/>
      <w:spacing w:val="2"/>
      <w:kern w:val="10"/>
      <w:sz w:val="18"/>
      <w:szCs w:val="18"/>
      <w:lang w:val="de-DE" w:eastAsia="de-DE"/>
    </w:rPr>
  </w:style>
  <w:style w:type="paragraph" w:styleId="BodyText2">
    <w:name w:val="Body Text 2"/>
    <w:basedOn w:val="Normal"/>
    <w:link w:val="BodyText2Char"/>
    <w:pPr>
      <w:spacing w:after="120" w:line="480" w:lineRule="auto"/>
    </w:pPr>
  </w:style>
  <w:style w:type="character" w:customStyle="1" w:styleId="BodyText2Char">
    <w:name w:val="Body Text 2 Char"/>
    <w:link w:val="BodyText2"/>
    <w:rPr>
      <w:rFonts w:ascii="Arial" w:hAnsi="Arial"/>
      <w:spacing w:val="2"/>
      <w:kern w:val="10"/>
      <w:sz w:val="18"/>
      <w:szCs w:val="18"/>
      <w:lang w:val="de-DE" w:eastAsia="de-DE"/>
    </w:rPr>
  </w:style>
  <w:style w:type="paragraph" w:customStyle="1" w:styleId="Linie">
    <w:name w:val="Linie"/>
    <w:basedOn w:val="BodyText"/>
    <w:qFormat/>
    <w:rsid w:val="001F2B5A"/>
    <w:pPr>
      <w:pBdr>
        <w:bottom w:val="dashed" w:sz="4" w:space="1" w:color="auto"/>
        <w:between w:val="dashed" w:sz="4" w:space="1" w:color="auto"/>
      </w:pBdr>
      <w:spacing w:before="0" w:after="0" w:line="360" w:lineRule="auto"/>
    </w:pPr>
  </w:style>
  <w:style w:type="paragraph" w:styleId="TOC1">
    <w:name w:val="toc 1"/>
    <w:basedOn w:val="Normal"/>
    <w:next w:val="Normal"/>
    <w:autoRedefine/>
    <w:uiPriority w:val="39"/>
    <w:rPr>
      <w:b/>
    </w:rPr>
  </w:style>
  <w:style w:type="paragraph" w:styleId="TOC2">
    <w:name w:val="toc 2"/>
    <w:basedOn w:val="Normal"/>
    <w:next w:val="Normal"/>
    <w:autoRedefine/>
    <w:uiPriority w:val="39"/>
    <w:pPr>
      <w:ind w:left="180"/>
    </w:pPr>
  </w:style>
  <w:style w:type="paragraph" w:styleId="TOC3">
    <w:name w:val="toc 3"/>
    <w:basedOn w:val="Normal"/>
    <w:next w:val="Normal"/>
    <w:autoRedefine/>
    <w:uiPriority w:val="39"/>
    <w:pPr>
      <w:ind w:left="360"/>
    </w:pPr>
    <w:rPr>
      <w:i/>
    </w:rPr>
  </w:style>
  <w:style w:type="character" w:styleId="Hyperlink">
    <w:name w:val="Hyperlink"/>
    <w:uiPriority w:val="99"/>
    <w:unhideWhenUsed/>
    <w:rPr>
      <w:color w:val="0000FF"/>
      <w:u w:val="single"/>
    </w:rPr>
  </w:style>
  <w:style w:type="paragraph" w:customStyle="1" w:styleId="KopfzeileFett">
    <w:name w:val="Kopfzeile Fett"/>
    <w:basedOn w:val="Header"/>
    <w:qFormat/>
    <w:pPr>
      <w:spacing w:after="120"/>
    </w:pPr>
    <w:rPr>
      <w:b/>
      <w:color w:val="auto"/>
    </w:rPr>
  </w:style>
  <w:style w:type="paragraph" w:styleId="ListParagraph">
    <w:name w:val="List Paragraph"/>
    <w:basedOn w:val="Normal"/>
    <w:uiPriority w:val="34"/>
    <w:qFormat/>
    <w:rsid w:val="00280B46"/>
    <w:pPr>
      <w:ind w:left="720"/>
      <w:contextualSpacing/>
    </w:pPr>
  </w:style>
  <w:style w:type="character" w:styleId="UnresolvedMention">
    <w:name w:val="Unresolved Mention"/>
    <w:basedOn w:val="DefaultParagraphFont"/>
    <w:uiPriority w:val="99"/>
    <w:semiHidden/>
    <w:unhideWhenUsed/>
    <w:rsid w:val="004E0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k19.ch/wp-content/uploads/2020/12/Aufgabenstellung-API-Beispiel1.pdf"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k19.ch"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d_2\Downloads\223_Aufgabenstellung_Vorlage%20(3).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FFCE26D27808944AD03993C40EFDDF6" ma:contentTypeVersion="2" ma:contentTypeDescription="Create a new document." ma:contentTypeScope="" ma:versionID="0e7a887b3628dbda4df40d7371f927a4">
  <xsd:schema xmlns:xsd="http://www.w3.org/2001/XMLSchema" xmlns:xs="http://www.w3.org/2001/XMLSchema" xmlns:p="http://schemas.microsoft.com/office/2006/metadata/properties" xmlns:ns2="9f81df91-ee88-4751-a7b4-4da4638ad5ad" targetNamespace="http://schemas.microsoft.com/office/2006/metadata/properties" ma:root="true" ma:fieldsID="135e66fe48756c12a22e0c30ebf858cc" ns2:_="">
    <xsd:import namespace="9f81df91-ee88-4751-a7b4-4da4638ad5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1df91-ee88-4751-a7b4-4da4638ad5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1601A-651F-49BB-A292-1055CBBAB85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899E9A-61A2-4B24-AA79-7BD6E727A9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81df91-ee88-4751-a7b4-4da4638ad5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9159FB-831A-442A-921A-8DC40AC341BF}">
  <ds:schemaRefs>
    <ds:schemaRef ds:uri="http://schemas.microsoft.com/sharepoint/v3/contenttype/forms"/>
  </ds:schemaRefs>
</ds:datastoreItem>
</file>

<file path=customXml/itemProps4.xml><?xml version="1.0" encoding="utf-8"?>
<ds:datastoreItem xmlns:ds="http://schemas.openxmlformats.org/officeDocument/2006/customXml" ds:itemID="{C6461E6D-A007-4CDD-B5BA-C903916FA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223_Aufgabenstellung_Vorlage (3).dotx</Template>
  <TotalTime>16</TotalTime>
  <Pages>6</Pages>
  <Words>1217</Words>
  <Characters>6939</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sie_brochure_A4_v2</vt:lpstr>
      <vt:lpstr>sie_brochure_A4_v2</vt:lpstr>
    </vt:vector>
  </TitlesOfParts>
  <Company>Siemens AG</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sie_brochure_A4_v2</dc:title>
  <dc:creator>Jordan Dainese</dc:creator>
  <cp:lastModifiedBy>Jordan Dainese</cp:lastModifiedBy>
  <cp:revision>1</cp:revision>
  <cp:lastPrinted>2023-01-25T10:14:00Z</cp:lastPrinted>
  <dcterms:created xsi:type="dcterms:W3CDTF">2023-03-15T07:37:00Z</dcterms:created>
  <dcterms:modified xsi:type="dcterms:W3CDTF">2023-03-15T07:53:00Z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0x010100EFFCE26D27808944AD03993C40EFDDF6</vt:lpwstr>
  </property>
  <property fmtid="{D5CDD505-2E9C-101B-9397-08002B2CF9AE}" pid="3" name="Order">
    <vt:r8>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SIP_Label_9d258917-277f-42cd-a3cd-14c4e9ee58bc_Enabled">
    <vt:lpwstr>true</vt:lpwstr>
  </property>
  <property fmtid="{D5CDD505-2E9C-101B-9397-08002B2CF9AE}" pid="11" name="MSIP_Label_9d258917-277f-42cd-a3cd-14c4e9ee58bc_SetDate">
    <vt:lpwstr>2023-02-21T08:28:29Z</vt:lpwstr>
  </property>
  <property fmtid="{D5CDD505-2E9C-101B-9397-08002B2CF9AE}" pid="12" name="MSIP_Label_9d258917-277f-42cd-a3cd-14c4e9ee58bc_Method">
    <vt:lpwstr>Standard</vt:lpwstr>
  </property>
  <property fmtid="{D5CDD505-2E9C-101B-9397-08002B2CF9AE}" pid="13" name="MSIP_Label_9d258917-277f-42cd-a3cd-14c4e9ee58bc_Name">
    <vt:lpwstr>restricted</vt:lpwstr>
  </property>
  <property fmtid="{D5CDD505-2E9C-101B-9397-08002B2CF9AE}" pid="14" name="MSIP_Label_9d258917-277f-42cd-a3cd-14c4e9ee58bc_SiteId">
    <vt:lpwstr>38ae3bcd-9579-4fd4-adda-b42e1495d55a</vt:lpwstr>
  </property>
  <property fmtid="{D5CDD505-2E9C-101B-9397-08002B2CF9AE}" pid="15" name="MSIP_Label_9d258917-277f-42cd-a3cd-14c4e9ee58bc_ActionId">
    <vt:lpwstr>ffb57533-a5d3-4f9d-8d5d-c5d799d7da06</vt:lpwstr>
  </property>
  <property fmtid="{D5CDD505-2E9C-101B-9397-08002B2CF9AE}" pid="16" name="MSIP_Label_9d258917-277f-42cd-a3cd-14c4e9ee58bc_ContentBits">
    <vt:lpwstr>0</vt:lpwstr>
  </property>
  <property fmtid="{D5CDD505-2E9C-101B-9397-08002B2CF9AE}" pid="17" name="Document_Confidentiality">
    <vt:lpwstr>Restricted</vt:lpwstr>
  </property>
</Properties>
</file>